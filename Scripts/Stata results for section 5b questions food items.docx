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. use D:\Analyses\CIMMYT\NutritionETH\SurveyData\2011\Data\sect5b_hh_w1.dta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 tab hh_s5bq00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Food ID |      Freq.     Percent        Cum.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) |      3,969        6.25        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sorghum, millet,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wh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3,969        6.25       12.50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Potatoes |      3,969        6.25       18.75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Pasta, Macaroni and Biscuits |      3,969        6.25       25.00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Sugar or sugar products (honey, jam) |      3,969        6.25       31.25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Beans, lentils, nuts |      3,969        6.25       37.50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Vegetables |      3,969        6.25       43.75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Fruits |      3,969        6.25       50.00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Beef, sheep, goat, or other red meat an |      3,969        6.25       56.25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Poultry |      3,969        6.25       62.50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Eggs |      3,969        6.25       68.75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Fish |      3,969        6.25       75.00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Oils/fats/butter |      3,969        6.25       81.25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Milk/yogurt/cheese/other dairy |      3,969        6.25       87.50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Other condiments |      3,969        6.25       93.75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/Bula |      3,969        6.25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Total |     63,504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 tab hh_s5bq0a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Food Item |      Freq.     Percent        Cum.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Beans, lentils, nuts |      3,969        6.25        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Beef, sheep, goat, or other re |      3,969        6.25       12.50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Eggs |      3,969        6.25       18.75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) |      3,969        6.25       25.00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Fish |      3,969        6.25       31.25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Fruits |      3,969        6.25       37.50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/Bula |      3,969        6.25       43.75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Milk/yogurt/cheese/other dairy |      3,969        6.25       50.00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Oils/fats/butter |      3,969        6.25       56.25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Other cereal |      3,969        6.25       62.50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Other condiments |      3,969        6.25       68.75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Pasta, Macaroni and Biscuits |      3,969        6.25       75.00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Potatoes |      3,969        6.25       81.25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Poulty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3,969        6.25       87.50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Sugar or sugar products |      3,969        6.25       93.75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Vegetables |      3,969        6.25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-------------------------------+-----------------------------------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Total |     63,504      100.00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 tab hh_s5bq00 hh_s5bq0a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|                                        Food Item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Food ID | Beans, ..  Beef, s..       Eggs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..       Fish     Fruits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/B..  Milk/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yo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.. |     Total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) |         0          0          0      3,969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Potatoes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Pasta, Macaroni and B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Sugar or sugar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produc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Beans, lentils, nuts |     3,969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Vegetables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Fruits |         0          0          0          0          0      3,969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Beef, sheep, goat, or |         0      3,969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Poultry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Eggs |         0          0      3,969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Fish |         0          0          0          0      3,969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Oils/fats/butter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Milk/yogurt/cheese/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ot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    0      3,969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Other condiments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/Bula |         0          0          0          0          0          0      3,969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Total |     3,969      3,969      3,969      3,969      3,969      3,969      3,969      3,969 |    63,504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|                                        Food Item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Food ID | Oils/fa..  Other c..  Other c..  Pasta, ..   Potatoes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Poulty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 Sugar o..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Vegetab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.. |     Total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)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 |         0      3,969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Potatoes |         0          0          0          0      3,969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Pasta, Macaroni and B |         0          0          0      3,969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Sugar or sugar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produc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3,969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Beans, lentils, nuts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Vegetables |         0          0          0          0          0          0          0      3,969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Fruits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Beef, sheep, goat, or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Poultry |         0          0          0          0          0      3,969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Eggs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Fish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Oils/fats/butter |     3,969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Milk/yogurt/cheese/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ot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Other condiments |         0          0      3,969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/Bula |         0          0          0          0          0          0          0          0 |     3,969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----------------------+----------------------------------------------------------------------------------------+----------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Total |     3,969      3,969      3,969      3,969      3,969      3,969      3,969      3,969 |    63,504 </w:t>
      </w: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C97D78" w:rsidRPr="00C97D78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96560" w:rsidRDefault="00C97D78" w:rsidP="00C97D7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.</w:t>
      </w:r>
    </w:p>
    <w:p w:rsidR="00227933" w:rsidRDefault="0022793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lastRenderedPageBreak/>
        <w:t>. tab1 hh_s5bq01 hh_s5bq02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-&gt; tabulation of hh_s5bq01  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In the past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one week (7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days), did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you or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anyone in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your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household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consume </w:t>
      </w:r>
      <w:proofErr w:type="spellStart"/>
      <w:r w:rsidRPr="00227933">
        <w:rPr>
          <w:rFonts w:ascii="Courier New" w:hAnsi="Courier New" w:cs="Courier New"/>
          <w:sz w:val="16"/>
          <w:szCs w:val="16"/>
        </w:rPr>
        <w:t>ann</w:t>
      </w:r>
      <w:proofErr w:type="spellEnd"/>
      <w:r w:rsidRPr="00227933">
        <w:rPr>
          <w:rFonts w:ascii="Courier New" w:hAnsi="Courier New" w:cs="Courier New"/>
          <w:sz w:val="16"/>
          <w:szCs w:val="16"/>
        </w:rPr>
        <w:t xml:space="preserve">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[ |      Freq.     Percent        Cum.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Yes |     24,236       38.75       38.75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No |     38,314       61.25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Total |     62,550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-&gt; tabulation of hh_s5bq02  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Over the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past one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week, how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many days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did you or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others in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your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household |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227933">
        <w:rPr>
          <w:rFonts w:ascii="Courier New" w:hAnsi="Courier New" w:cs="Courier New"/>
          <w:sz w:val="16"/>
          <w:szCs w:val="16"/>
        </w:rPr>
        <w:t>consum</w:t>
      </w:r>
      <w:proofErr w:type="spellEnd"/>
      <w:r w:rsidRPr="00227933">
        <w:rPr>
          <w:rFonts w:ascii="Courier New" w:hAnsi="Courier New" w:cs="Courier New"/>
          <w:sz w:val="16"/>
          <w:szCs w:val="16"/>
        </w:rPr>
        <w:t xml:space="preserve"> |      Freq.     Percent        Cum.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0 |          1        0.00        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1 |      1,973        8.15        8.15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2 |      2,765       11.42       19.57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3 |      2,354        9.72       29.30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4 |      1,561        6.45       35.74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5 |      1,224        5.06       40.80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6 |        485        2.00       42.80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7 |     13,848       57.20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Total |     24,211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.</w:t>
      </w:r>
    </w:p>
    <w:p w:rsidR="00227933" w:rsidRDefault="00227933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lastRenderedPageBreak/>
        <w:t xml:space="preserve">. tab hh_s5bq00, </w:t>
      </w:r>
      <w:proofErr w:type="spellStart"/>
      <w:r w:rsidRPr="00227933">
        <w:rPr>
          <w:rFonts w:ascii="Courier New" w:hAnsi="Courier New" w:cs="Courier New"/>
          <w:sz w:val="16"/>
          <w:szCs w:val="16"/>
        </w:rPr>
        <w:t>nolabel</w:t>
      </w:r>
      <w:proofErr w:type="spellEnd"/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Food ID |      Freq.     Percent        Cum.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1 |      3,969        6.25        6.25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2 |      3,969        6.25       12.50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3 |      3,969        6.25       18.75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4 |      3,969        6.25       25.00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5 |      3,969        6.25       31.25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6 |      3,969        6.25       37.50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7 |      3,969        6.25       43.75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8 |      3,969        6.25       50.00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 9 |      3,969        6.25       56.25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10 |      3,969        6.25       62.50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11 |      3,969        6.25       68.75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12 |      3,969        6.25       75.00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13 |      3,969        6.25       81.25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14 |      3,969        6.25       87.50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15 |      3,969        6.25       93.75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   16 |      3,969        6.25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------------+-----------------------------------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 xml:space="preserve">      Total |     63,504      100.00</w:t>
      </w:r>
    </w:p>
    <w:p w:rsidR="00227933" w:rsidRP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7933" w:rsidRDefault="00227933" w:rsidP="00227933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7933">
        <w:rPr>
          <w:rFonts w:ascii="Courier New" w:hAnsi="Courier New" w:cs="Courier New"/>
          <w:sz w:val="16"/>
          <w:szCs w:val="16"/>
        </w:rPr>
        <w:t>.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. tab saq06 saq07 if saq08==2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978F8">
        <w:rPr>
          <w:rFonts w:ascii="Courier New" w:hAnsi="Courier New" w:cs="Courier New"/>
          <w:sz w:val="16"/>
          <w:szCs w:val="16"/>
        </w:rPr>
        <w:t>Kebele</w:t>
      </w:r>
      <w:proofErr w:type="spellEnd"/>
      <w:r w:rsidRPr="00B978F8">
        <w:rPr>
          <w:rFonts w:ascii="Courier New" w:hAnsi="Courier New" w:cs="Courier New"/>
          <w:sz w:val="16"/>
          <w:szCs w:val="16"/>
        </w:rPr>
        <w:t>/FA |                                           EA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Code |         1          2          3          4          5          6          7         12 |     Total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-----------+----------------------------------------------------------------------------------------+----------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1 |         0         32         16         16         32          0         16          0 |       112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2 |         0          0          0         32          0         16         16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3 |        16          0         32          0         16          0          0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4 |        16         32         16         16         16          0          0          0 |        96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5 |        16          0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6 |        16          0          0          0         16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7 |        16          0         16         16          0          0          0         16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8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 9 |         0         16         16          0         16          0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10 |        32         16          0         16          0          0          0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11 |        32         16         48          0          0         32          0          0 |       128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13 |        16         16          0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14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15 |        16          0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16 |        16         16         16          0          0          0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17 |        16         16         32          0          0          0          0          0 |        64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18 |        16          0         16          0          0         16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19 |         0         32          0          0          0          0         16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20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21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22 |        16          0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lastRenderedPageBreak/>
        <w:t xml:space="preserve">        23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24 |         0          0          0          0         16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25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26 |         0          0         16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27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28 |        16         32          0          0          0          0          0          0 |        48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31 |         0          0         16         16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32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 38 |         0         16         16          0          0          0          0          0 |        32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165 |         0         16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  403 |        16          0          0          0          0          0          0          0 |        16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-----------+----------------------------------------------------------------------------------------+----------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 xml:space="preserve">     Total |       352        304        304        112        112         64         48         16 |     1,312 </w:t>
      </w: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978F8" w:rsidRP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B978F8" w:rsidRDefault="00B978F8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978F8">
        <w:rPr>
          <w:rFonts w:ascii="Courier New" w:hAnsi="Courier New" w:cs="Courier New"/>
          <w:sz w:val="16"/>
          <w:szCs w:val="16"/>
        </w:rPr>
        <w:t>.</w:t>
      </w:r>
    </w:p>
    <w:p w:rsidR="002A0B26" w:rsidRDefault="002A0B26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Food Variety Score on 16 food items (FVS16)</w:t>
      </w:r>
    </w:p>
    <w:p w:rsidR="002A0B26" w:rsidRDefault="002A0B26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0B26" w:rsidRDefault="002A0B26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DDS</w:t>
      </w:r>
      <w:r w:rsidR="001147C1">
        <w:rPr>
          <w:rFonts w:ascii="Courier New" w:hAnsi="Courier New" w:cs="Courier New"/>
          <w:sz w:val="16"/>
          <w:szCs w:val="16"/>
        </w:rPr>
        <w:t>12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Food ID |      Freq.     Percent        Cum.</w:t>
      </w:r>
      <w:r w:rsidR="00BE7435">
        <w:rPr>
          <w:rFonts w:ascii="Courier New" w:hAnsi="Courier New" w:cs="Courier New"/>
          <w:sz w:val="16"/>
          <w:szCs w:val="16"/>
        </w:rPr>
        <w:t xml:space="preserve"> Class </w:t>
      </w:r>
      <w:r w:rsidR="001147C1">
        <w:rPr>
          <w:rFonts w:ascii="Courier New" w:hAnsi="Courier New" w:cs="Courier New"/>
          <w:sz w:val="16"/>
          <w:szCs w:val="16"/>
        </w:rPr>
        <w:t>of DDS12</w:t>
      </w:r>
      <w:r w:rsidR="00EC3A1F">
        <w:rPr>
          <w:rFonts w:ascii="Courier New" w:hAnsi="Courier New" w:cs="Courier New"/>
          <w:sz w:val="16"/>
          <w:szCs w:val="16"/>
        </w:rPr>
        <w:t>,</w:t>
      </w:r>
      <w:r w:rsidR="001147C1">
        <w:rPr>
          <w:rFonts w:ascii="Courier New" w:hAnsi="Courier New" w:cs="Courier New"/>
          <w:sz w:val="16"/>
          <w:szCs w:val="16"/>
        </w:rPr>
        <w:t xml:space="preserve"> see </w:t>
      </w:r>
      <w:r w:rsidR="00EC3A1F">
        <w:rPr>
          <w:rFonts w:ascii="Courier New" w:hAnsi="Courier New" w:cs="Courier New"/>
          <w:sz w:val="16"/>
          <w:szCs w:val="16"/>
        </w:rPr>
        <w:fldChar w:fldCharType="begin"/>
      </w:r>
      <w:r w:rsidR="00EC3A1F">
        <w:rPr>
          <w:rFonts w:ascii="Courier New" w:hAnsi="Courier New" w:cs="Courier New"/>
          <w:sz w:val="16"/>
          <w:szCs w:val="16"/>
        </w:rPr>
        <w:instrText xml:space="preserve"> ADDIN ZOTERO_ITEM CSL_CITATION {"citationID":"59XrwQCL","properties":{"formattedCitation":"(Kennedy et al. 2011)","plainCitation":"(Kennedy et al. 2011)"},"citationItems":[{"id":3279,"uris":["http://zotero.org/groups/462476/items/UHAQ6DHW"],"uri":["http://zotero.org/groups/462476/items/UHAQ6DHW"],"itemData":{"id":3279,"type":"book","title":"Guidelines for measuring household and individual dietary diversity","publisher":"Food and Agriculture Organization of the United Nations","publisher-place":"Rome","source":"Open WorldCat","event-place":"Rome","ISBN":"978-92-5-106749-9","note":"OCLC: 764422748","language":"English","author":[{"family":"Kennedy","given":"Gina"},{"family":"Ballard","given":"Terri"},{"family":"Dop","given":"M. C"},{"literal":"European Union"}],"issued":{"date-parts":[["2011"]]}}}],"schema":"https://github.com/citation-style-language/schema/raw/master/csl-citation.json"} </w:instrText>
      </w:r>
      <w:r w:rsidR="00EC3A1F">
        <w:rPr>
          <w:rFonts w:ascii="Courier New" w:hAnsi="Courier New" w:cs="Courier New"/>
          <w:sz w:val="16"/>
          <w:szCs w:val="16"/>
        </w:rPr>
        <w:fldChar w:fldCharType="separate"/>
      </w:r>
      <w:r w:rsidR="00EC3A1F" w:rsidRPr="00EC3A1F">
        <w:rPr>
          <w:rFonts w:ascii="Courier New" w:hAnsi="Courier New" w:cs="Courier New"/>
          <w:sz w:val="16"/>
        </w:rPr>
        <w:t>(Kennedy et al. 2011)</w:t>
      </w:r>
      <w:r w:rsidR="00EC3A1F">
        <w:rPr>
          <w:rFonts w:ascii="Courier New" w:hAnsi="Courier New" w:cs="Courier New"/>
          <w:sz w:val="16"/>
          <w:szCs w:val="16"/>
        </w:rPr>
        <w:fldChar w:fldCharType="end"/>
      </w:r>
      <w:r w:rsidR="001147C1">
        <w:rPr>
          <w:rFonts w:ascii="Courier New" w:hAnsi="Courier New" w:cs="Courier New"/>
          <w:sz w:val="16"/>
          <w:szCs w:val="16"/>
        </w:rPr>
        <w:t>source)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----------------------------------------+-----------------------------------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) |      3,969        6.25        6.25</w:t>
      </w:r>
      <w:r>
        <w:rPr>
          <w:rFonts w:ascii="Courier New" w:hAnsi="Courier New" w:cs="Courier New"/>
          <w:sz w:val="16"/>
          <w:szCs w:val="16"/>
        </w:rPr>
        <w:t xml:space="preserve"> Cereals (1)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Other Cereal (rice, sorghum, millet,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wh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|      3,969        6.25       12.50</w:t>
      </w:r>
      <w:r w:rsidRPr="002A0B26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Cereals (1)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Potatoes |      3,969        6.25       18.75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Rootandtubers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(2)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Pasta, Macaroni and Biscuits |      3,969        6.25       25.00</w:t>
      </w:r>
      <w:r w:rsidR="00BE7435">
        <w:rPr>
          <w:rFonts w:ascii="Courier New" w:hAnsi="Courier New" w:cs="Courier New"/>
          <w:sz w:val="16"/>
          <w:szCs w:val="16"/>
        </w:rPr>
        <w:t xml:space="preserve"> </w:t>
      </w:r>
      <w:r w:rsidR="001147C1">
        <w:rPr>
          <w:rFonts w:ascii="Courier New" w:hAnsi="Courier New" w:cs="Courier New"/>
          <w:sz w:val="16"/>
          <w:szCs w:val="16"/>
        </w:rPr>
        <w:t>Cereals (1)</w:t>
      </w:r>
    </w:p>
    <w:p w:rsidR="00E674CF" w:rsidRDefault="00E674CF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Sugar or sugar products (honey, jam) |      3,969        6.25       31.25</w:t>
      </w:r>
      <w:r>
        <w:rPr>
          <w:rFonts w:ascii="Courier New" w:hAnsi="Courier New" w:cs="Courier New"/>
          <w:sz w:val="16"/>
          <w:szCs w:val="16"/>
        </w:rPr>
        <w:t xml:space="preserve"> Sugar (11) </w:t>
      </w:r>
    </w:p>
    <w:p w:rsidR="002A0B26" w:rsidRPr="007B760F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  <w:lang w:val="de-DE"/>
        </w:rPr>
      </w:pPr>
      <w:r w:rsidRPr="002A0B26">
        <w:rPr>
          <w:rFonts w:ascii="Courier New" w:hAnsi="Courier New" w:cs="Courier New"/>
          <w:sz w:val="16"/>
          <w:szCs w:val="16"/>
        </w:rPr>
        <w:t xml:space="preserve">                   </w:t>
      </w:r>
      <w:proofErr w:type="spellStart"/>
      <w:r w:rsidRPr="007B760F">
        <w:rPr>
          <w:rFonts w:ascii="Courier New" w:hAnsi="Courier New" w:cs="Courier New"/>
          <w:sz w:val="16"/>
          <w:szCs w:val="16"/>
          <w:lang w:val="de-DE"/>
        </w:rPr>
        <w:t>Beans</w:t>
      </w:r>
      <w:proofErr w:type="spellEnd"/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, </w:t>
      </w:r>
      <w:proofErr w:type="spellStart"/>
      <w:r w:rsidRPr="007B760F">
        <w:rPr>
          <w:rFonts w:ascii="Courier New" w:hAnsi="Courier New" w:cs="Courier New"/>
          <w:sz w:val="16"/>
          <w:szCs w:val="16"/>
          <w:lang w:val="de-DE"/>
        </w:rPr>
        <w:t>lentils</w:t>
      </w:r>
      <w:proofErr w:type="spellEnd"/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, </w:t>
      </w:r>
      <w:proofErr w:type="spellStart"/>
      <w:r w:rsidRPr="007B760F">
        <w:rPr>
          <w:rFonts w:ascii="Courier New" w:hAnsi="Courier New" w:cs="Courier New"/>
          <w:sz w:val="16"/>
          <w:szCs w:val="16"/>
          <w:lang w:val="de-DE"/>
        </w:rPr>
        <w:t>nuts</w:t>
      </w:r>
      <w:proofErr w:type="spellEnd"/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 |      3,969        6.25       37.50 </w:t>
      </w:r>
      <w:proofErr w:type="spellStart"/>
      <w:r w:rsidRPr="007B760F">
        <w:rPr>
          <w:rFonts w:ascii="Courier New" w:hAnsi="Courier New" w:cs="Courier New"/>
          <w:sz w:val="16"/>
          <w:szCs w:val="16"/>
          <w:lang w:val="de-DE"/>
        </w:rPr>
        <w:t>Pulsesandnuts</w:t>
      </w:r>
      <w:proofErr w:type="spellEnd"/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 (</w:t>
      </w:r>
      <w:r w:rsidR="001147C1" w:rsidRPr="007B760F">
        <w:rPr>
          <w:rFonts w:ascii="Courier New" w:hAnsi="Courier New" w:cs="Courier New"/>
          <w:sz w:val="16"/>
          <w:szCs w:val="16"/>
          <w:lang w:val="de-DE"/>
        </w:rPr>
        <w:t>8</w:t>
      </w:r>
      <w:r w:rsidRPr="007B760F">
        <w:rPr>
          <w:rFonts w:ascii="Courier New" w:hAnsi="Courier New" w:cs="Courier New"/>
          <w:sz w:val="16"/>
          <w:szCs w:val="16"/>
          <w:lang w:val="de-DE"/>
        </w:rPr>
        <w:t>)</w:t>
      </w:r>
    </w:p>
    <w:p w:rsidR="002A0B26" w:rsidRPr="007B760F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  <w:lang w:val="de-DE"/>
        </w:rPr>
      </w:pPr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                             </w:t>
      </w:r>
      <w:proofErr w:type="spellStart"/>
      <w:r w:rsidRPr="007B760F">
        <w:rPr>
          <w:rFonts w:ascii="Courier New" w:hAnsi="Courier New" w:cs="Courier New"/>
          <w:sz w:val="16"/>
          <w:szCs w:val="16"/>
          <w:lang w:val="de-DE"/>
        </w:rPr>
        <w:t>Vegetables</w:t>
      </w:r>
      <w:proofErr w:type="spellEnd"/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 |      3,969        6.25       43.75 </w:t>
      </w:r>
      <w:proofErr w:type="spellStart"/>
      <w:r w:rsidRPr="007B760F">
        <w:rPr>
          <w:rFonts w:ascii="Courier New" w:hAnsi="Courier New" w:cs="Courier New"/>
          <w:sz w:val="16"/>
          <w:szCs w:val="16"/>
          <w:lang w:val="de-DE"/>
        </w:rPr>
        <w:t>Vegetables</w:t>
      </w:r>
      <w:proofErr w:type="spellEnd"/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 (</w:t>
      </w:r>
      <w:r w:rsidR="001147C1" w:rsidRPr="007B760F">
        <w:rPr>
          <w:rFonts w:ascii="Courier New" w:hAnsi="Courier New" w:cs="Courier New"/>
          <w:sz w:val="16"/>
          <w:szCs w:val="16"/>
          <w:lang w:val="de-DE"/>
        </w:rPr>
        <w:t>3</w:t>
      </w:r>
      <w:r w:rsidRPr="007B760F">
        <w:rPr>
          <w:rFonts w:ascii="Courier New" w:hAnsi="Courier New" w:cs="Courier New"/>
          <w:sz w:val="16"/>
          <w:szCs w:val="16"/>
          <w:lang w:val="de-DE"/>
        </w:rPr>
        <w:t>)</w:t>
      </w:r>
    </w:p>
    <w:p w:rsidR="002A0B26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760F">
        <w:rPr>
          <w:rFonts w:ascii="Courier New" w:hAnsi="Courier New" w:cs="Courier New"/>
          <w:sz w:val="16"/>
          <w:szCs w:val="16"/>
          <w:lang w:val="de-DE"/>
        </w:rPr>
        <w:t xml:space="preserve">                                 </w:t>
      </w:r>
      <w:r w:rsidRPr="00C97D78">
        <w:rPr>
          <w:rFonts w:ascii="Courier New" w:hAnsi="Courier New" w:cs="Courier New"/>
          <w:sz w:val="16"/>
          <w:szCs w:val="16"/>
        </w:rPr>
        <w:t>Fruits |      3,969        6.25       50.00</w:t>
      </w:r>
      <w:r w:rsidRPr="002A0B26">
        <w:rPr>
          <w:rFonts w:ascii="Courier New" w:hAnsi="Courier New" w:cs="Courier New"/>
          <w:sz w:val="16"/>
          <w:szCs w:val="16"/>
        </w:rPr>
        <w:t xml:space="preserve"> </w:t>
      </w:r>
      <w:r w:rsidRPr="00C97D78">
        <w:rPr>
          <w:rFonts w:ascii="Courier New" w:hAnsi="Courier New" w:cs="Courier New"/>
          <w:sz w:val="16"/>
          <w:szCs w:val="16"/>
        </w:rPr>
        <w:t>Fruits</w:t>
      </w:r>
      <w:r>
        <w:rPr>
          <w:rFonts w:ascii="Courier New" w:hAnsi="Courier New" w:cs="Courier New"/>
          <w:sz w:val="16"/>
          <w:szCs w:val="16"/>
        </w:rPr>
        <w:t xml:space="preserve"> (</w:t>
      </w:r>
      <w:r w:rsidR="001147C1">
        <w:rPr>
          <w:rFonts w:ascii="Courier New" w:hAnsi="Courier New" w:cs="Courier New"/>
          <w:sz w:val="16"/>
          <w:szCs w:val="16"/>
        </w:rPr>
        <w:t>4</w:t>
      </w:r>
      <w:r>
        <w:rPr>
          <w:rFonts w:ascii="Courier New" w:hAnsi="Courier New" w:cs="Courier New"/>
          <w:sz w:val="16"/>
          <w:szCs w:val="16"/>
        </w:rPr>
        <w:t>)</w:t>
      </w:r>
    </w:p>
    <w:p w:rsidR="00E674CF" w:rsidRDefault="00E674CF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Beef, sheep, goat, or other red meat an |      3,969        6.25       56.25</w:t>
      </w:r>
      <w:r>
        <w:rPr>
          <w:rFonts w:ascii="Courier New" w:hAnsi="Courier New" w:cs="Courier New"/>
          <w:sz w:val="16"/>
          <w:szCs w:val="16"/>
        </w:rPr>
        <w:t xml:space="preserve"> Meat (</w:t>
      </w:r>
      <w:r w:rsidR="001147C1">
        <w:rPr>
          <w:rFonts w:ascii="Courier New" w:hAnsi="Courier New" w:cs="Courier New"/>
          <w:sz w:val="16"/>
          <w:szCs w:val="16"/>
        </w:rPr>
        <w:t>5</w:t>
      </w:r>
      <w:r>
        <w:rPr>
          <w:rFonts w:ascii="Courier New" w:hAnsi="Courier New" w:cs="Courier New"/>
          <w:sz w:val="16"/>
          <w:szCs w:val="16"/>
        </w:rPr>
        <w:t>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Poultry |      3,969        6.25       62.50</w:t>
      </w:r>
      <w:r>
        <w:rPr>
          <w:rFonts w:ascii="Courier New" w:hAnsi="Courier New" w:cs="Courier New"/>
          <w:sz w:val="16"/>
          <w:szCs w:val="16"/>
        </w:rPr>
        <w:t xml:space="preserve"> Meat</w:t>
      </w:r>
      <w:r w:rsidR="001147C1">
        <w:rPr>
          <w:rFonts w:ascii="Courier New" w:hAnsi="Courier New" w:cs="Courier New"/>
          <w:sz w:val="16"/>
          <w:szCs w:val="16"/>
        </w:rPr>
        <w:t xml:space="preserve"> (5</w:t>
      </w:r>
      <w:r>
        <w:rPr>
          <w:rFonts w:ascii="Courier New" w:hAnsi="Courier New" w:cs="Courier New"/>
          <w:sz w:val="16"/>
          <w:szCs w:val="16"/>
        </w:rPr>
        <w:t>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Eggs |      3,969        6.25       68.75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="001147C1">
        <w:rPr>
          <w:rFonts w:ascii="Courier New" w:hAnsi="Courier New" w:cs="Courier New"/>
          <w:sz w:val="16"/>
          <w:szCs w:val="16"/>
        </w:rPr>
        <w:t>Eggs (6</w:t>
      </w:r>
      <w:r>
        <w:rPr>
          <w:rFonts w:ascii="Courier New" w:hAnsi="Courier New" w:cs="Courier New"/>
          <w:sz w:val="16"/>
          <w:szCs w:val="16"/>
        </w:rPr>
        <w:t>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Fish |      3,969        6.25       75.00</w:t>
      </w:r>
      <w:r>
        <w:rPr>
          <w:rFonts w:ascii="Courier New" w:hAnsi="Courier New" w:cs="Courier New"/>
          <w:sz w:val="16"/>
          <w:szCs w:val="16"/>
        </w:rPr>
        <w:t xml:space="preserve"> Fish</w:t>
      </w:r>
      <w:r w:rsidR="001147C1">
        <w:rPr>
          <w:rFonts w:ascii="Courier New" w:hAnsi="Courier New" w:cs="Courier New"/>
          <w:sz w:val="16"/>
          <w:szCs w:val="16"/>
        </w:rPr>
        <w:t xml:space="preserve"> (7</w:t>
      </w:r>
      <w:r>
        <w:rPr>
          <w:rFonts w:ascii="Courier New" w:hAnsi="Courier New" w:cs="Courier New"/>
          <w:sz w:val="16"/>
          <w:szCs w:val="16"/>
        </w:rPr>
        <w:t>)</w:t>
      </w:r>
    </w:p>
    <w:p w:rsidR="00323A98" w:rsidRDefault="00323A98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Oils/fats/butter |      3,969        6.25       81.25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Oilsandfats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r w:rsidR="001147C1">
        <w:rPr>
          <w:rFonts w:ascii="Courier New" w:hAnsi="Courier New" w:cs="Courier New"/>
          <w:sz w:val="16"/>
          <w:szCs w:val="16"/>
        </w:rPr>
        <w:t>10</w:t>
      </w:r>
      <w:r>
        <w:rPr>
          <w:rFonts w:ascii="Courier New" w:hAnsi="Courier New" w:cs="Courier New"/>
          <w:sz w:val="16"/>
          <w:szCs w:val="16"/>
        </w:rPr>
        <w:t>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Milk/yogurt/cheese/other dairy |      3,969        6.25       87.50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Milkproducts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</w:t>
      </w:r>
      <w:r w:rsidR="001147C1">
        <w:rPr>
          <w:rFonts w:ascii="Courier New" w:hAnsi="Courier New" w:cs="Courier New"/>
          <w:sz w:val="16"/>
          <w:szCs w:val="16"/>
        </w:rPr>
        <w:t>9</w:t>
      </w:r>
      <w:r>
        <w:rPr>
          <w:rFonts w:ascii="Courier New" w:hAnsi="Courier New" w:cs="Courier New"/>
          <w:sz w:val="16"/>
          <w:szCs w:val="16"/>
        </w:rPr>
        <w:t>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Other condiments |      3,969        6.25       93.75</w:t>
      </w:r>
      <w:r>
        <w:rPr>
          <w:rFonts w:ascii="Courier New" w:hAnsi="Courier New" w:cs="Courier New"/>
          <w:sz w:val="16"/>
          <w:szCs w:val="16"/>
        </w:rPr>
        <w:t xml:space="preserve"> Condiments (12)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Kocho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>/Bula |      3,969        6.25      100.00</w:t>
      </w:r>
      <w:r w:rsidR="001147C1">
        <w:rPr>
          <w:rFonts w:ascii="Courier New" w:hAnsi="Courier New" w:cs="Courier New"/>
          <w:sz w:val="16"/>
          <w:szCs w:val="16"/>
        </w:rPr>
        <w:t xml:space="preserve"> 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----------------------------------------+-----------------------------------</w:t>
      </w:r>
    </w:p>
    <w:p w:rsidR="002A0B26" w:rsidRPr="00C97D78" w:rsidRDefault="002A0B26" w:rsidP="002A0B26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Total |     63,504      100.00</w:t>
      </w:r>
    </w:p>
    <w:p w:rsidR="002A0B26" w:rsidRDefault="002A0B26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A1F" w:rsidRDefault="00EC3A1F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C3A1F" w:rsidRDefault="00EC3A1F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C3A1F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DDS12 Categories of LSMS-ISA Ethiopia (2011 and 2012) </w:t>
      </w:r>
    </w:p>
    <w:p w:rsidR="007B760F" w:rsidRPr="007B760F" w:rsidRDefault="007B760F" w:rsidP="00EC3A1F">
      <w:pPr>
        <w:spacing w:after="0" w:line="240" w:lineRule="auto"/>
        <w:rPr>
          <w:rFonts w:ascii="Courier New" w:hAnsi="Courier New" w:cs="Courier New"/>
          <w:b/>
          <w:sz w:val="16"/>
          <w:szCs w:val="16"/>
        </w:rPr>
      </w:pPr>
      <w:r w:rsidRPr="007B760F">
        <w:rPr>
          <w:rFonts w:ascii="Courier New" w:hAnsi="Courier New" w:cs="Courier New"/>
          <w:b/>
          <w:sz w:val="16"/>
          <w:szCs w:val="16"/>
        </w:rPr>
        <w:t xml:space="preserve">Food group                                      Food item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Cereals (1)      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       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Enjera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teff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)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Cereals (1)       </w:t>
      </w:r>
      <w:r w:rsidRPr="00C97D78">
        <w:rPr>
          <w:rFonts w:ascii="Courier New" w:hAnsi="Courier New" w:cs="Courier New"/>
          <w:sz w:val="16"/>
          <w:szCs w:val="16"/>
        </w:rPr>
        <w:t xml:space="preserve">Other Cereal (rice, sorghum, millet, </w:t>
      </w:r>
      <w:proofErr w:type="spellStart"/>
      <w:r w:rsidRPr="00C97D78">
        <w:rPr>
          <w:rFonts w:ascii="Courier New" w:hAnsi="Courier New" w:cs="Courier New"/>
          <w:sz w:val="16"/>
          <w:szCs w:val="16"/>
        </w:rPr>
        <w:t>wh</w:t>
      </w:r>
      <w:proofErr w:type="spellEnd"/>
      <w:r w:rsidRPr="00C97D78">
        <w:rPr>
          <w:rFonts w:ascii="Courier New" w:hAnsi="Courier New" w:cs="Courier New"/>
          <w:sz w:val="16"/>
          <w:szCs w:val="16"/>
        </w:rPr>
        <w:t xml:space="preserve">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Cereals (1)       </w:t>
      </w:r>
      <w:r w:rsidRPr="00C97D78">
        <w:rPr>
          <w:rFonts w:ascii="Courier New" w:hAnsi="Courier New" w:cs="Courier New"/>
          <w:sz w:val="16"/>
          <w:szCs w:val="16"/>
        </w:rPr>
        <w:t xml:space="preserve">           Pasta, Macaroni and Biscuits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Rootandtubers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(2)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             Potatoes </w:t>
      </w:r>
    </w:p>
    <w:p w:rsidR="00EC3A1F" w:rsidRPr="00EC3A1F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EC3A1F">
        <w:rPr>
          <w:rFonts w:ascii="Courier New" w:hAnsi="Courier New" w:cs="Courier New"/>
          <w:sz w:val="16"/>
          <w:szCs w:val="16"/>
        </w:rPr>
        <w:t>Vegetables (3)</w:t>
      </w:r>
      <w:r>
        <w:rPr>
          <w:rFonts w:ascii="Courier New" w:hAnsi="Courier New" w:cs="Courier New"/>
          <w:sz w:val="16"/>
          <w:szCs w:val="16"/>
        </w:rPr>
        <w:t xml:space="preserve">    </w:t>
      </w:r>
      <w:r w:rsidRPr="00EC3A1F">
        <w:rPr>
          <w:rFonts w:ascii="Courier New" w:hAnsi="Courier New" w:cs="Courier New"/>
          <w:sz w:val="16"/>
          <w:szCs w:val="16"/>
        </w:rPr>
        <w:t xml:space="preserve">                             Vegetables </w:t>
      </w:r>
    </w:p>
    <w:p w:rsidR="00EC3A1F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97D78">
        <w:rPr>
          <w:rFonts w:ascii="Courier New" w:hAnsi="Courier New" w:cs="Courier New"/>
          <w:sz w:val="16"/>
          <w:szCs w:val="16"/>
        </w:rPr>
        <w:t>Fruits</w:t>
      </w:r>
      <w:r>
        <w:rPr>
          <w:rFonts w:ascii="Courier New" w:hAnsi="Courier New" w:cs="Courier New"/>
          <w:sz w:val="16"/>
          <w:szCs w:val="16"/>
        </w:rPr>
        <w:t xml:space="preserve"> (4)        </w:t>
      </w:r>
      <w:r w:rsidRPr="00EC3A1F"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Pr="00C97D78">
        <w:rPr>
          <w:rFonts w:ascii="Courier New" w:hAnsi="Courier New" w:cs="Courier New"/>
          <w:sz w:val="16"/>
          <w:szCs w:val="16"/>
        </w:rPr>
        <w:t xml:space="preserve">Fruits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Meat (5)          </w:t>
      </w:r>
      <w:r w:rsidRPr="00C97D78">
        <w:rPr>
          <w:rFonts w:ascii="Courier New" w:hAnsi="Courier New" w:cs="Courier New"/>
          <w:sz w:val="16"/>
          <w:szCs w:val="16"/>
        </w:rPr>
        <w:t xml:space="preserve">Beef, sheep, goat, or other red meat an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Meat (5)         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Poultry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Eggs (6)         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Eggs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Fish (7)         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                 Fish </w:t>
      </w:r>
    </w:p>
    <w:p w:rsidR="00EC3A1F" w:rsidRPr="00EC3A1F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EC3A1F">
        <w:rPr>
          <w:rFonts w:ascii="Courier New" w:hAnsi="Courier New" w:cs="Courier New"/>
          <w:sz w:val="16"/>
          <w:szCs w:val="16"/>
        </w:rPr>
        <w:t>Pulsesandnuts</w:t>
      </w:r>
      <w:proofErr w:type="spellEnd"/>
      <w:r w:rsidRPr="00EC3A1F">
        <w:rPr>
          <w:rFonts w:ascii="Courier New" w:hAnsi="Courier New" w:cs="Courier New"/>
          <w:sz w:val="16"/>
          <w:szCs w:val="16"/>
        </w:rPr>
        <w:t xml:space="preserve"> (8)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2A0B26">
        <w:rPr>
          <w:rFonts w:ascii="Courier New" w:hAnsi="Courier New" w:cs="Courier New"/>
          <w:sz w:val="16"/>
          <w:szCs w:val="16"/>
        </w:rPr>
        <w:t xml:space="preserve">                   </w:t>
      </w:r>
      <w:r w:rsidRPr="00EC3A1F">
        <w:rPr>
          <w:rFonts w:ascii="Courier New" w:hAnsi="Courier New" w:cs="Courier New"/>
          <w:sz w:val="16"/>
          <w:szCs w:val="16"/>
        </w:rPr>
        <w:t xml:space="preserve">Beans, lentils, nuts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Milkproducts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(9)  </w:t>
      </w:r>
      <w:r w:rsidRPr="00C97D78">
        <w:rPr>
          <w:rFonts w:ascii="Courier New" w:hAnsi="Courier New" w:cs="Courier New"/>
          <w:sz w:val="16"/>
          <w:szCs w:val="16"/>
        </w:rPr>
        <w:t xml:space="preserve">         Milk/yogurt/cheese/other dairy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Oilsandfats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(10)  </w:t>
      </w:r>
      <w:r w:rsidRPr="00C97D78">
        <w:rPr>
          <w:rFonts w:ascii="Courier New" w:hAnsi="Courier New" w:cs="Courier New"/>
          <w:sz w:val="16"/>
          <w:szCs w:val="16"/>
        </w:rPr>
        <w:t xml:space="preserve">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Oils/fats/butter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Sugar (11)        </w:t>
      </w:r>
      <w:r w:rsidRPr="00C97D78">
        <w:rPr>
          <w:rFonts w:ascii="Courier New" w:hAnsi="Courier New" w:cs="Courier New"/>
          <w:sz w:val="16"/>
          <w:szCs w:val="16"/>
        </w:rPr>
        <w:t xml:space="preserve">   Sugar or sugar products (honey, jam) </w:t>
      </w:r>
    </w:p>
    <w:p w:rsidR="00EC3A1F" w:rsidRPr="00C97D78" w:rsidRDefault="00EC3A1F" w:rsidP="00EC3A1F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Condiments (12)   </w:t>
      </w:r>
      <w:r w:rsidRPr="00C97D78">
        <w:rPr>
          <w:rFonts w:ascii="Courier New" w:hAnsi="Courier New" w:cs="Courier New"/>
          <w:sz w:val="16"/>
          <w:szCs w:val="16"/>
        </w:rPr>
        <w:t xml:space="preserve">                       Other condiments </w:t>
      </w:r>
    </w:p>
    <w:p w:rsidR="00EC3A1F" w:rsidRDefault="00EC3A1F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7B760F" w:rsidRPr="00C97D78" w:rsidRDefault="00EC3A1F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The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"/>
        <w:gridCol w:w="4649"/>
        <w:gridCol w:w="4555"/>
        <w:gridCol w:w="4606"/>
      </w:tblGrid>
      <w:tr w:rsidR="007B760F" w:rsidRPr="007B760F" w:rsidTr="007B760F">
        <w:tc>
          <w:tcPr>
            <w:tcW w:w="410" w:type="dxa"/>
          </w:tcPr>
          <w:p w:rsidR="007B760F" w:rsidRPr="007B760F" w:rsidRDefault="007B760F" w:rsidP="00B978F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4649" w:type="dxa"/>
          </w:tcPr>
          <w:p w:rsidR="007B760F" w:rsidRPr="007B760F" w:rsidRDefault="007B760F" w:rsidP="00B978F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B760F">
              <w:rPr>
                <w:rFonts w:ascii="Courier New" w:hAnsi="Courier New" w:cs="Courier New"/>
                <w:b/>
                <w:sz w:val="16"/>
                <w:szCs w:val="16"/>
              </w:rPr>
              <w:t>Food item (FVS16)</w:t>
            </w:r>
          </w:p>
        </w:tc>
        <w:tc>
          <w:tcPr>
            <w:tcW w:w="4555" w:type="dxa"/>
          </w:tcPr>
          <w:p w:rsidR="007B760F" w:rsidRPr="007B760F" w:rsidRDefault="007B760F" w:rsidP="00B978F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4606" w:type="dxa"/>
          </w:tcPr>
          <w:p w:rsidR="007B760F" w:rsidRPr="007B760F" w:rsidRDefault="007B760F" w:rsidP="00B978F8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7B760F">
              <w:rPr>
                <w:rFonts w:ascii="Courier New" w:hAnsi="Courier New" w:cs="Courier New"/>
                <w:b/>
                <w:sz w:val="16"/>
                <w:szCs w:val="16"/>
              </w:rPr>
              <w:t>Food group (DDS12)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49" w:type="dxa"/>
          </w:tcPr>
          <w:p w:rsidR="007B760F" w:rsidRPr="00752E18" w:rsidRDefault="007B760F" w:rsidP="00D11A95">
            <w:r>
              <w:t>See LSMS-ISA Ethiopia</w:t>
            </w:r>
          </w:p>
        </w:tc>
        <w:tc>
          <w:tcPr>
            <w:tcW w:w="4555" w:type="dxa"/>
          </w:tcPr>
          <w:p w:rsidR="007B760F" w:rsidRPr="007347CD" w:rsidRDefault="007B760F" w:rsidP="00D11A95"/>
        </w:tc>
        <w:tc>
          <w:tcPr>
            <w:tcW w:w="4606" w:type="dxa"/>
          </w:tcPr>
          <w:p w:rsidR="007B760F" w:rsidRPr="007347CD" w:rsidRDefault="007B760F" w:rsidP="00D11A95">
            <w:r>
              <w:t>See Kennedy (2013)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649" w:type="dxa"/>
          </w:tcPr>
          <w:p w:rsidR="007B760F" w:rsidRPr="00752E18" w:rsidRDefault="007B760F" w:rsidP="00D11A95">
            <w:proofErr w:type="spellStart"/>
            <w:r w:rsidRPr="00752E18">
              <w:rPr>
                <w:rFonts w:ascii="Courier New" w:hAnsi="Courier New" w:cs="Courier New"/>
                <w:sz w:val="16"/>
                <w:szCs w:val="16"/>
              </w:rPr>
              <w:t>Enjera</w:t>
            </w:r>
            <w:proofErr w:type="spellEnd"/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752E18">
              <w:rPr>
                <w:rFonts w:ascii="Courier New" w:hAnsi="Courier New" w:cs="Courier New"/>
                <w:sz w:val="16"/>
                <w:szCs w:val="16"/>
              </w:rPr>
              <w:t>teff</w:t>
            </w:r>
            <w:proofErr w:type="spellEnd"/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Cereals (1)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Other Cereal (rice, sorghum, millet, </w:t>
            </w:r>
            <w:proofErr w:type="spellStart"/>
            <w:r w:rsidRPr="00752E18">
              <w:rPr>
                <w:rFonts w:ascii="Courier New" w:hAnsi="Courier New" w:cs="Courier New"/>
                <w:sz w:val="16"/>
                <w:szCs w:val="16"/>
              </w:rPr>
              <w:t>wh</w:t>
            </w:r>
            <w:proofErr w:type="spellEnd"/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Cereals (1)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Pasta, Macaroni and Biscuits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Cereals (1)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Potatoes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4606" w:type="dxa"/>
          </w:tcPr>
          <w:p w:rsidR="007B760F" w:rsidRPr="007347CD" w:rsidRDefault="007B760F" w:rsidP="00D11A95">
            <w:proofErr w:type="spellStart"/>
            <w:r w:rsidRPr="007347CD">
              <w:rPr>
                <w:rFonts w:ascii="Courier New" w:hAnsi="Courier New" w:cs="Courier New"/>
                <w:sz w:val="16"/>
                <w:szCs w:val="16"/>
              </w:rPr>
              <w:t>Rootandtubers</w:t>
            </w:r>
            <w:proofErr w:type="spellEnd"/>
            <w:r w:rsidRPr="007347CD">
              <w:rPr>
                <w:rFonts w:ascii="Courier New" w:hAnsi="Courier New" w:cs="Courier New"/>
                <w:sz w:val="16"/>
                <w:szCs w:val="16"/>
              </w:rPr>
              <w:t xml:space="preserve"> (2)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Vegetables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Vegetables (3)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B978F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Fruits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Fruits (4)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Beef, sheep, goat, or other red meat an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Meat (5)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Poultry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Meat (5)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Eggs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Eggs (6)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Fish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Fish (7)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Beans, lentils, nuts </w:t>
            </w:r>
          </w:p>
        </w:tc>
        <w:tc>
          <w:tcPr>
            <w:tcW w:w="4555" w:type="dxa"/>
          </w:tcPr>
          <w:p w:rsidR="007B760F" w:rsidRPr="007347CD" w:rsidRDefault="007B760F" w:rsidP="007B760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</w:tc>
        <w:tc>
          <w:tcPr>
            <w:tcW w:w="4606" w:type="dxa"/>
          </w:tcPr>
          <w:p w:rsidR="007B760F" w:rsidRPr="007347CD" w:rsidRDefault="007B760F" w:rsidP="00D11A95">
            <w:proofErr w:type="spellStart"/>
            <w:r w:rsidRPr="007347CD">
              <w:rPr>
                <w:rFonts w:ascii="Courier New" w:hAnsi="Courier New" w:cs="Courier New"/>
                <w:sz w:val="16"/>
                <w:szCs w:val="16"/>
              </w:rPr>
              <w:t>Pulsesandnuts</w:t>
            </w:r>
            <w:proofErr w:type="spellEnd"/>
            <w:r w:rsidRPr="007347CD">
              <w:rPr>
                <w:rFonts w:ascii="Courier New" w:hAnsi="Courier New" w:cs="Courier New"/>
                <w:sz w:val="16"/>
                <w:szCs w:val="16"/>
              </w:rPr>
              <w:t xml:space="preserve"> (8)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Milk/yogurt/cheese/other dairy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9</w:t>
            </w:r>
          </w:p>
        </w:tc>
        <w:tc>
          <w:tcPr>
            <w:tcW w:w="4606" w:type="dxa"/>
          </w:tcPr>
          <w:p w:rsidR="007B760F" w:rsidRPr="007347CD" w:rsidRDefault="007B760F" w:rsidP="00D11A95">
            <w:proofErr w:type="spellStart"/>
            <w:r w:rsidRPr="007347CD">
              <w:rPr>
                <w:rFonts w:ascii="Courier New" w:hAnsi="Courier New" w:cs="Courier New"/>
                <w:sz w:val="16"/>
                <w:szCs w:val="16"/>
              </w:rPr>
              <w:t>Milkproducts</w:t>
            </w:r>
            <w:proofErr w:type="spellEnd"/>
            <w:r w:rsidRPr="007347CD">
              <w:rPr>
                <w:rFonts w:ascii="Courier New" w:hAnsi="Courier New" w:cs="Courier New"/>
                <w:sz w:val="16"/>
                <w:szCs w:val="16"/>
              </w:rPr>
              <w:t xml:space="preserve"> (9)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13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Oils/fats/butter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10</w:t>
            </w:r>
          </w:p>
        </w:tc>
        <w:tc>
          <w:tcPr>
            <w:tcW w:w="4606" w:type="dxa"/>
          </w:tcPr>
          <w:p w:rsidR="007B760F" w:rsidRPr="007347CD" w:rsidRDefault="007B760F" w:rsidP="00D11A95">
            <w:proofErr w:type="spellStart"/>
            <w:r w:rsidRPr="007347CD">
              <w:rPr>
                <w:rFonts w:ascii="Courier New" w:hAnsi="Courier New" w:cs="Courier New"/>
                <w:sz w:val="16"/>
                <w:szCs w:val="16"/>
              </w:rPr>
              <w:t>Oilsandfats</w:t>
            </w:r>
            <w:proofErr w:type="spellEnd"/>
            <w:r w:rsidRPr="007347CD">
              <w:rPr>
                <w:rFonts w:ascii="Courier New" w:hAnsi="Courier New" w:cs="Courier New"/>
                <w:sz w:val="16"/>
                <w:szCs w:val="16"/>
              </w:rPr>
              <w:t xml:space="preserve"> (10)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Sugar or sugar products (honey, jam) 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11</w:t>
            </w:r>
          </w:p>
        </w:tc>
        <w:tc>
          <w:tcPr>
            <w:tcW w:w="4606" w:type="dxa"/>
          </w:tcPr>
          <w:p w:rsidR="007B760F" w:rsidRPr="007347CD" w:rsidRDefault="007B760F" w:rsidP="00D11A95">
            <w:r w:rsidRPr="007347CD">
              <w:rPr>
                <w:rFonts w:ascii="Courier New" w:hAnsi="Courier New" w:cs="Courier New"/>
                <w:sz w:val="16"/>
                <w:szCs w:val="16"/>
              </w:rPr>
              <w:t>Sugar (11)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15</w:t>
            </w:r>
          </w:p>
        </w:tc>
        <w:tc>
          <w:tcPr>
            <w:tcW w:w="4649" w:type="dxa"/>
          </w:tcPr>
          <w:p w:rsidR="007B760F" w:rsidRPr="00752E18" w:rsidRDefault="007B760F" w:rsidP="00D11A95">
            <w:r w:rsidRPr="00752E18">
              <w:rPr>
                <w:rFonts w:ascii="Courier New" w:hAnsi="Courier New" w:cs="Courier New"/>
                <w:sz w:val="16"/>
                <w:szCs w:val="16"/>
              </w:rPr>
              <w:t xml:space="preserve">Other condiments </w:t>
            </w:r>
          </w:p>
        </w:tc>
        <w:tc>
          <w:tcPr>
            <w:tcW w:w="4555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12</w:t>
            </w:r>
          </w:p>
        </w:tc>
        <w:tc>
          <w:tcPr>
            <w:tcW w:w="4606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Condiments (12)</w:t>
            </w:r>
          </w:p>
        </w:tc>
      </w:tr>
      <w:tr w:rsidR="007B760F" w:rsidTr="007B760F">
        <w:tc>
          <w:tcPr>
            <w:tcW w:w="410" w:type="dxa"/>
          </w:tcPr>
          <w:p w:rsidR="007B760F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16</w:t>
            </w:r>
          </w:p>
        </w:tc>
        <w:tc>
          <w:tcPr>
            <w:tcW w:w="4649" w:type="dxa"/>
          </w:tcPr>
          <w:p w:rsidR="007B760F" w:rsidRPr="00752E18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Kocho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/Bula</w:t>
            </w:r>
          </w:p>
        </w:tc>
        <w:tc>
          <w:tcPr>
            <w:tcW w:w="4555" w:type="dxa"/>
          </w:tcPr>
          <w:p w:rsidR="007B760F" w:rsidRPr="007347CD" w:rsidRDefault="007B760F" w:rsidP="00D11A95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06" w:type="dxa"/>
          </w:tcPr>
          <w:p w:rsidR="007B760F" w:rsidRPr="007347CD" w:rsidRDefault="007B760F" w:rsidP="00D11A95">
            <w:proofErr w:type="spellStart"/>
            <w:r w:rsidRPr="007347CD">
              <w:rPr>
                <w:rFonts w:ascii="Courier New" w:hAnsi="Courier New" w:cs="Courier New"/>
                <w:sz w:val="16"/>
                <w:szCs w:val="16"/>
              </w:rPr>
              <w:t>Rootandtubers</w:t>
            </w:r>
            <w:proofErr w:type="spellEnd"/>
            <w:r w:rsidRPr="007347CD">
              <w:rPr>
                <w:rFonts w:ascii="Courier New" w:hAnsi="Courier New" w:cs="Courier New"/>
                <w:sz w:val="16"/>
                <w:szCs w:val="16"/>
              </w:rPr>
              <w:t xml:space="preserve"> (2)</w:t>
            </w:r>
          </w:p>
        </w:tc>
      </w:tr>
    </w:tbl>
    <w:p w:rsidR="00EC3A1F" w:rsidRDefault="007B760F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Source: LSMS-ISA, conversion Food item to food group Authors based on Kennedy et al. (2013)</w:t>
      </w:r>
    </w:p>
    <w:p w:rsidR="00E21C7B" w:rsidRDefault="00E21C7B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21C7B" w:rsidRDefault="00E21C7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21C7B" w:rsidRDefault="00E21C7B" w:rsidP="00E21C7B"/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$`strata: all cases `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Mean St. Deviation Min Max Valid N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0.40211640     0.4903870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FI02_OtherCereals  0.88057445     0.3243294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0.28319476     0.4506070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0.16830436     0.3741835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0.44872764     0.4974269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0.59989922     0.4899802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0.43209877     0.4954304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0.16578483     0.3719342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0.26883346     0.4434090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0.04283195     0.2025036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0.14235324     0.3494561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0.02015621     0.1405522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0.76215671     0.4258163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0.40362812     0.4906864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0.91635173     0.2768945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0.16931217     0.3750747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FVS16              6.10632401     2.4128526   0  15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Construction of DDS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Columns correspond to list of food items!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sum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fooditems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into 12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foodgroups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for FVS: columns correspond to list of food items!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NUTR2011ALL$cereals  &lt;- 1*((NUTR2011ALL[2]+NUTR2011ALL[3]+NUTR2011ALL[5] )  &gt; 0 )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NUTR2011ALL$rootsandtubers      &lt;- 1*((NUTR2011ALL[4]+NUTR2011ALL[17])  &gt; 0 )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NUTR2011ALL$vegetables          &lt;- 1*((NUTR2011ALL[8]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NUTR2011ALL$fruits              &lt;- 1*((NUTR2011ALL[9]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NUTR2011ALL$meat                &lt;- 1*((NUTR2011ALL[10]+NUTR2011ALL[11] )  &gt; 0 )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NUTR2011ALL$eggs                &lt;- 1*((NUTR2011ALL[12]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NUTR2011ALL$fish                &lt;- 1*((NUTR2011ALL[13]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NUTR2011ALL$pulsesandnuts       &lt;- 1*((NUTR2011ALL[7]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NUTR2011ALL$dairyproducts       &lt;- 1*((NUTR2011ALL[14]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NUTR2011ALL$oilsandfats         &lt;- 1*((NUTR2011ALL[15]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NUTR2011ALL$condiments          &lt;- 1*((NUTR2011ALL[16]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NUTR2011ALL$sugar               &lt;- 1*((NUTR2011ALL[6] )  &gt; 0 )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NUTR2011ALL$DDS12               &lt;-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(NUTR2011ALL[19:30] )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food group dummy variables and FVS and DDS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descriptive.table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d(cereals,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vegetables, fruits, meat, eggs, fish,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dairyproducts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sugar, condiments, DDS12, FVS16),data= NUTR2011ALL, 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func.names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c("</w:t>
      </w:r>
      <w:proofErr w:type="spellStart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Mean","St</w:t>
      </w:r>
      <w:proofErr w:type="spellEnd"/>
      <w:r w:rsidRPr="00604C9B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 Deviation", "Min", "Max", "Valid N"))</w:t>
      </w:r>
    </w:p>
    <w:p w:rsidR="00E21C7B" w:rsidRDefault="00E21C7B" w:rsidP="00E21C7B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br w:type="page"/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$`strata: all cases `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Mean St. Deviation Min Max Valid N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0.94305870     0.2317596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0.41295037     0.4924261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0.43209877     0.4954304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0.16578483     0.3719342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0.28772991     0.4527616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0.14235324     0.3494561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0.02015621     0.1405522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0.59989922     0.4899802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0.76215671     0.4258163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0.40362812     0.4906864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0.44872764     0.4974269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0.91635173     0.2768945   0   1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DDS12              5.53489544     2.0132761   0  12    3969</w:t>
      </w:r>
    </w:p>
    <w:p w:rsidR="00E21C7B" w:rsidRPr="00604C9B" w:rsidRDefault="00E21C7B" w:rsidP="00E21C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04C9B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FVS16              6.10632401     2.4128526   0  15    3969</w:t>
      </w:r>
    </w:p>
    <w:p w:rsidR="00E21C7B" w:rsidRDefault="00E21C7B" w:rsidP="00E21C7B"/>
    <w:p w:rsidR="00E21C7B" w:rsidRDefault="00E21C7B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E10EEB" w:rsidRDefault="00E10EEB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2013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$`strata: all cases `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Mean St. Deviation Min Max Valid N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FI01_Enjera        0.45656780     0.4981760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FI02_OtherCereals  0.91631356     0.2769537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FI03_Potatoes      0.30879237     0.4620565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FI04_Pasta         0.21345339     0.4097994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FI05_Sugar         0.51774364     0.4997512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FI06_PulsesandNuts 0.64221398     0.4794122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FI07_Vegetables    0.48066737     0.4996923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FI08_Fruits        0.21689619     0.4121859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FI09_RedMeat       0.20815678     0.4060433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FI10_Poultry       0.02966102     0.1696728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FI11_Eggs          0.14618644     0.3533398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FI12_Fish          0.01694915     0.1290980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FI13_FatsandOils   0.81461864     0.3886581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FI14_DairyProducts 0.40413136     0.4907881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FI15_Condiments    0.95153602     0.2147730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FI16_KochoandBula  0.18458686     0.3880134   0   1    3776</w:t>
      </w:r>
    </w:p>
    <w:p w:rsidR="00E10EEB" w:rsidRDefault="00E10EEB" w:rsidP="00E10E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FVS16              6.50847458     2.3091943   0  15    3776</w:t>
      </w:r>
    </w:p>
    <w:p w:rsidR="00E10EEB" w:rsidRDefault="00E10EEB" w:rsidP="00B978F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D11A95" w:rsidRDefault="00D11A9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br/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version 3.3.1 (2016-06-21) -- "Bug in Your Hair"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Copyright (C) 2016 The R Foundation for Statistical Computing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Platform: x86_64-w64-mingw32/x64 (64-bit)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is free software and comes with ABSOLUTELY NO WARRANTY.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You are welcome to redistribute it under certain conditions.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'license()' or 'licence()' for distribution details.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R is a collaborative project with many contributors.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'contributors()' for more information and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'citation()' on how to cite R or R packages in publications.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'demo()' for some demos, 'help()' for on-line help, or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'</w:t>
      </w:r>
      <w:proofErr w:type="spellStart"/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help.start</w:t>
      </w:r>
      <w:proofErr w:type="spellEnd"/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()' for an HTML browser interface to help.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Type 'q()' to quit R.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[Workspace loaded from D:/Analyses/CIMMYT/NutritionETH/.RData]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Tom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"C:/Users/Tomas/Documents/LEI/data/TZA/2010/Data"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LEI Path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"W:/LEI/Internationaal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Beleid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(IB)/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Projecten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/2285000066 Africa Maize Yield Gap/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SurveyData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/TZA/2010/Data"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ACT: Tom has to change his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if(Sys.info()["user"] == "Tomas"){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"C:/Users/Tomas/Documents/LEI/data/TZA/2013/Data"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 else {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&lt;- "D:/Analyses/CIMMYT/NutritionETH/SurveyData/2013/Data"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}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setwd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("D:/Analyses/CIMMYT/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NutritionETH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load packages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library(haven)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stringr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library("reshape2")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library(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dplyr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dplyr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package:stats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filter, lag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objects are masked from ‘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package:base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intersect,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setdiff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setequal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, union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library("markdown")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tidyr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 # Necessary for spread function in mutate command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tidyr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‘package:reshape2’: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smiths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library(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Deducer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) # necessary for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descriptives.tables</w:t>
      </w:r>
      <w:proofErr w:type="spellEnd"/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ggplot2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JGR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rJava</w:t>
      </w:r>
      <w:proofErr w:type="spellEnd"/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JavaGD</w:t>
      </w:r>
      <w:proofErr w:type="spellEnd"/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Loading required package: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iplots</w:t>
      </w:r>
      <w:proofErr w:type="spellEnd"/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Please type JGR() to launch console. Platform specific launchers (.exe and .app) can also be obtained at http://www.rforge.net/JGR/files/.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Loading required package: car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‘car’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package:dplyr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recode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lastRenderedPageBreak/>
        <w:t>Loading required package: MASS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Attaching package: ‘MASS’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The following object is masked from ‘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package:dplyr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’: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select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Deducer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has been loaded from within the Windows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Rgui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.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</w: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</w: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</w: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  <w:t>For the best experience, you are encouraged to use JGR console which can be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</w: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</w: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</w: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ab/>
        <w:t>downloaded from: http://jgr.markushelbig.org/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options(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scipen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=999)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***************************************************************************************************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#Creation of DDS and FVS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***************************************************************************************************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#FOOD2011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"sect7_hh_w1.dta"))  # CSI saq08 hh_s7q02_a to hh_s7q02_h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#FOOD2011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"sect5b_hh_w1.dta"))  # DDS and FCS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#FOOD2011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"sect5a_hh_w1.dta"))  # FVS and DDS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FOOD2013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"sect5b_hh_w1.dta"))  # FVS and DDS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normalizePath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path.expand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(path),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winslash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mustWork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) :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path[1]="D:/Analyses/CIMMYT/NutritionETH/SurveyData/2013/Data/sect5b_hh_w1.dta": The system cannot find the file specified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FOOD2013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"household\sect5b_hh_w2.dta"))  # FVS and DDS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Error: '\s' is an unrecognized escape in character string starting ""household\s"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FOOD2013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"household/sect5b_hh_w2.dta"))  # FVS and DDS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 &lt;- subset(FOOD2013, select=c(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hh_s5bq00, hh_s5bq0a, hh_s5bq01, hh_s5bq02))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FOOD2013$FI01_Enjera       &lt;- 1*(FOOD2013$hh_s5bq00==1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FOOD2013$FI02_OtherCereals &lt;- 1*(FOOD2013$hh_s5bq00==2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FOOD2013$FI03_Potatoes     &lt;- 1*(FOOD2013$hh_s5bq00==3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FOOD2013$FI04_Pasta        &lt;- 1*(FOOD2013$hh_s5bq00==4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FOOD2013$FI05_Sugar         &lt;- 1*(FOOD2013$hh_s5bq00==5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FOOD2013$FI06_PulsesandNuts &lt;- 1*(FOOD2013$hh_s5bq00==6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FOOD2013$FI07_Vegetables    &lt;- 1*(FOOD2013$hh_s5bq00==7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FOOD2013$FI08_Fruits        &lt;- 1*(FOOD2013$hh_s5bq00==8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FOOD2013$FI09_RedMeat &lt;- 1*(FOOD2013$hh_s5bq00==9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FOOD2013$FI10_Poultry &lt;- 1*(FOOD2013$hh_s5bq00==10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FOOD2013$FI11_Eggs    &lt;- 1*(FOOD2013$hh_s5bq00==11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FOOD2013$FI12_Fish    &lt;- 1*(FOOD2013$hh_s5bq00==12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FOOD2013$FI13_FatsandOils   &lt;- 1*(FOOD2013$hh_s5bq00==13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FOOD2013$FI14_DairyProducts &lt;- 1*(FOOD2013$hh_s5bq00==14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FOOD2013$FI15_Condiments    &lt;- 1*(FOOD2013$hh_s5bq00==15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FOOD2013$FI16_KochoandBula  &lt;- 1*(FOOD2013$hh_s5bq00==16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NUTR2013a;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aggregate(FI02_OtherCereals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aggregate(FI03_Potatoes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aggregate(FI04_Pasta 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aggregate(FI05_Sugar  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aggregate(FI06_PulsesandNuts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aggregate(FI07_Vegetables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aggregate(FI08_Fruits 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lastRenderedPageBreak/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aggregate(FI09_RedMeat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aggregate(FI10_Poultry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aggregate(FI11_Eggs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aggregate(FI12_Fish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aggregate(FI13_FatsandOils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aggregate(FI14_DairyProducts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aggregate(FI15_Condiments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aggregate(FI16_KochoandBula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NUTR2013$FVS16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(NUTR2013[2:17])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food group dummy variables and FVS and DDS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descriptive.table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d(FI01_Enjera, FI02_OtherCereals, FI03_Potatoes, FI04_Pasta, FI05_Sugar, FI06_PulsesandNuts,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FI07_Vegetables, FI08_Fruits, FI09_RedMeat, FI10_Poultry, FI11_Eggs, FI12_Fish,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FI13_FatsandOils, FI14_DairyProducts, FI15_Condiments, FI16_KochoandBula, FVS16),data= NUTR2013,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func.names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Mean","St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 Deviation", "Min", "Max", "Valid N"))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$`strata: all cases `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Mean St. Deviation Min   Max Valid N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0.82287530    22.5177808   0  1384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FI02_OtherCereals  1.21710352    18.4878136   0  1137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0.59438708    17.5579594   0  1079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0.41646810    12.4834625   0   767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0.86232460    21.1829101   0  1302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0.93036802    17.7156558   0  1089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0.74000530    15.9460382   0   980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0.40799576    11.7516934   0   722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0.36589886     9.7029002   0   596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0.04712735     1.0867572   0    66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0.26873180     7.5395890   0   463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0.02727032     0.6473117   0    39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1.18506751    22.7701045   0  1400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0.54699497     8.7937151   0   540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1.33095049    23.3187788   0  1434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0.20677787     1.4179078   0    84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FVS16              9.97034684   212.7698577   0 13082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Construction of DDS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Columns correspond to list of food items!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sum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fooditems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into 12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foodgroups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for FVS: columns correspond to list of food items!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NUTR2013$cereals         &lt;- 1*((NUTR2013[ c("FI01_Enjera", "FI02_OtherCereals", "FI04_Pasta") ] )  &gt; 0 )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NUTR2013$rootsandtubers  &lt;- 1*((NUTR2013[ c("FI03_Potatoes", "FI16_KochoandBula") ] )  &gt; 0 )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NUTR2013$vegetables      &lt;- 1*((NUTR2013[ c("FI07_Vegetables")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nl-NL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nl-NL" w:eastAsia="en-GB"/>
        </w:rPr>
        <w:t>&gt; NUTR2013$fruits          &lt;- 1*((NUTR2013[ c("FI08_Fruits")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NUTR2013$meat            &lt;- 1*((NUTR2013[ c("FI09_RedMeat", "FI10_Poultry")] )  &gt; 0 )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NUTR2013$eggs            &lt;- 1*((NUTR2013[ c("FI11_Eggs")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NUTR2013$fish            &lt;- 1*((NUTR2013[ c("FI12_Fish")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NUTR2013$pulsesandnuts   &lt;- 1*((NUTR2013[ c("FI06_PulsesandNuts")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NUTR2013$dairyproducts   &lt;- 1*((NUTR2013[ c("FI14_DairyProducts")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NUTR2013$oilsandfats     &lt;- 1*((NUTR2013[ c("FI13_FatsandOils")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NUTR2013$condiments      &lt;- 1*((NUTR2013[ c("FI15_Condiments")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NUTR2013$sugar           &lt;- 1*((NUTR2013[ c("FI05_Sugar") ] )  &gt; 0 )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install.packages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Hmisc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#library(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Hmisc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#label(NUTR2013ALL$cereals) &lt;- "FG Cereals"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NUTR2013$DDS12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(NUTR2013ALL[ c("cereals",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"vegetables",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              "fruits", "meat", "eggs", "fish",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             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dairyproducts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             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sugar","condiments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")]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is.data.frame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(x) : object 'NUTR2013ALL' not found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summary(NUTR2013$DDS12)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Length  Class   Mode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</w:t>
      </w: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0   NULL   </w:t>
      </w:r>
      <w:proofErr w:type="spellStart"/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>NULL</w:t>
      </w:r>
      <w:proofErr w:type="spellEnd"/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val="de-DE" w:eastAsia="en-GB"/>
        </w:rPr>
        <w:t xml:space="preserve">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 xml:space="preserve">&gt; #NUTR2013$DDS1200              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(NUTR2013[19:30]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#summary(NUTR2013$DDS1200)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food group dummy variables and FVS and DDS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descriptive.table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d(cereals,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vegetables, fruits, meat, eggs, fish,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dairyproducts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sugar, condiments, DDS12, FVS16),data= NUTR2013,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func.names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Mean","St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 Deviation", "Min", "Max", "Valid N"))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data.frame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(...,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row.names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=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row.names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check.rows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=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check.rows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,  :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object 'DDS12' not found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NUTR2013$DDS12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(NUTR2013[ c("cereals",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"vegetables",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              "fruits", "meat", "eggs", "fish",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             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dairyproducts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+                                          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sugar","condiments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")]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summary(NUTR2013$DDS12)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Min. 1st Qu.  Median    Mean 3rd Qu.    Max.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0.000   5.000   6.000   6.511   8.000  16.000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#NUTR2013$DDS1200              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(NUTR2013[19:30] 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#summary(NUTR2013$DDS1200)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food group dummy variables and FVS and DDS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descriptive.table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d(cereals,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vegetables, fruits, meat, eggs, fish,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dairyproducts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, sugar, condiments, DDS12, FVS16),data= NUTR2013,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func.names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Mean","St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 Deviation", "Min", "Max", "Valid N"))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$`strata: all cases `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Mean St. Deviation Min   Max Valid N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0.45671168     0.4981886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FI02_OtherCereals  0.91633572     0.2769203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0.21366164     0.4099449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FI03_Potatoes      0.30897538     0.4621322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0.18480275     0.3881889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0.48080487     0.4996976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0.21710352     0.4123283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0.20836643     0.4061940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0.02991792     0.1703835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0.14641250     0.3535661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0.01720943     0.1300682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0.64230871     0.4793841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0.40428912     0.4908189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0.81466773     0.3886183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0.51787133     0.4997467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0.95154885     0.2147460   0     1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DDS12              6.51098756     2.3140480   0    16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FVS16              9.97034684   212.7698577   0 13082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(NUTR2013$DDS12,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freq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ylim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c(0, 0.2),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="DDS",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="%", main="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Freguency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DDS in 2013")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hist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(NUTR2013$FVS16,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freq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FALSE,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ylim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c(0, 0.2),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xlab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="FVS",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ylab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="%", main="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Freguency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FVS in 2013")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NUTR2013$FVS16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(NUTR2013[2:17])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descriptive.table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d(FI01_Enjera, FI02_OtherCereals, FI03_Potatoes, FI04_Pasta, FI05_Sugar, FI06_PulsesandNuts,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FI07_Vegetables, FI08_Fruits, FI09_RedMeat, FI10_Poultry, FI11_Eggs, FI12_Fish,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FI13_FatsandOils, FI14_DairyProducts, FI15_Condiments, FI16_KochoandBula, FVS16),data= NUTR2013,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func.names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Mean","St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 Deviation", "Min", "Max", "Valid N"))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$`strata: all cases `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Mean St. Deviation Min   Max Valid N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0.82287530    22.5177808   0  1384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FI02_OtherCereals  1.21710352    18.4878136   0  1137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0.59438708    17.5579594   0  1079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0.41646810    12.4834625   0   767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0.86232460    21.1829101   0  1302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0.93036802    17.7156558   0  1089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0.74000530    15.9460382   0   980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0.40799576    11.7516934   0   722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0.36589886     9.7029002   0   596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0.04712735     1.0867572   0    66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0.26873180     7.5395890   0   463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0.02727032     0.6473117   0    39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1.18506751    22.7701045   0  1400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FI14_DairyProducts 0.54699497     8.7937151   0   540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1.33095049    23.3187788   0  1434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0.20677787     1.4179078   0    84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FVS16              9.97034684   212.7698577   0 13082    3777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View(FOOD2013)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View(FOOD2013)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FOOD2013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"household/sect5b_hh_w2.dta"))  # FVS and DDS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 &lt;- subset(FOOD2013, select=c(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hh_s5bq00, hh_s5bq0a, hh_s5bq01, hh_s5bq02))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FOOD2013$FI01_Enjera       &lt;- 1*(FOOD2013$hh_s5bq00==1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FOOD2013$FI02_OtherCereals &lt;- 1*(FOOD2013$hh_s5bq00==2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FOOD2013$FI03_Potatoes     &lt;- 1*(FOOD2013$hh_s5bq00==3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FOOD2013$FI04_Pasta        &lt;- 1*(FOOD2013$hh_s5bq00==4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FOOD2013$FI05_Sugar         &lt;- 1*(FOOD2013$hh_s5bq00==5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FOOD2013$FI06_PulsesandNuts &lt;- 1*(FOOD2013$hh_s5bq00==6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FOOD2013$FI07_Vegetables    &lt;- 1*(FOOD2013$hh_s5bq00==7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FOOD2013$FI08_Fruits        &lt;- 1*(FOOD2013$hh_s5bq00==8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FOOD2013$FI09_RedMeat &lt;- 1*(FOOD2013$hh_s5bq00==9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FOOD2013$FI10_Poultry &lt;- 1*(FOOD2013$hh_s5bq00==10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FOOD2013$FI11_Eggs    &lt;- 1*(FOOD2013$hh_s5bq00==11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FOOD2013$FI12_Fish    &lt;- 1*(FOOD2013$hh_s5bq00==12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FOOD2013$FI13_FatsandOils   &lt;- 1*(FOOD2013$hh_s5bq00==13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FOOD2013$FI14_DairyProducts &lt;- 1*(FOOD2013$hh_s5bq00==14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FOOD2013$FI15_Condiments    &lt;- 1*(FOOD2013$hh_s5bq00==15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FOOD2013$FI16_KochoandBula  &lt;- 1*(FOOD2013$hh_s5bq00==16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mean)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Error in 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match.fun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(FUN) : argument "FUN" is missing, with no default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FOOD2011,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View(NUTR2011a)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View(NUTR2011a)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View(NUTR2013a)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View(NUTR2013a)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FOOD2011,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NUTR2011 &lt;- NUTR2011a;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(NUTR2011a)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NUTR2013a;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aggregate(FI02_OtherCereals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FOOD2013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read_dta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file.path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dataPath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"household/sect5b_hh_w2.dta"))  # FVS and DDS hh_s5aq00 hh_s5aq0a hh_s5aq01 hh_s5aq02_a hh_s5aq02_b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 &lt;- subset(FOOD2013, select=c(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hh_s5bq00, hh_s5bq0a, hh_s5bq01, hh_s5bq02))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How food items are connected to food groups, See FAO (2013)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2-13       100       cereals = mean(cereals, na.rm = 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14-20      200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mean(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rootsandtubers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na.rm = 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21-23      300       vegetables = mean(vegetables,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24         400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mean(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pulsesandnuts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25-28      500       fruits = mean(fruits,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29-31      600       meat = mean(meat,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32-35      700       eggs = mean(eggs,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36-38      800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fishandseafood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 mean(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fishandseafood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39-48      900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milkandmilkproducts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 mean(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milkandmilkproducts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48-50     1000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=mean(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oilsandfats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50-53     1100       sugar=mean(sugar, na.rm=TRUE),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53-60     1200       condiments=mean(condiments, na.rm=TRUE))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#aggregate(FOOD2011, by=(FOOD2011$hh_s5bq00), FUN=count, na.rm=TRUE)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Construct dummy variables for food items: do not use as it produces wrong results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#NUTR2011 &lt;-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 mutate(FOOD2011, count =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ifelse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(hh_s5bq01 == 1, hh_s5bq02,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ifelse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(NA))) %&gt;%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group_by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 %&gt;%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 spread(hh_s5bq00, count) %&gt;%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 filter (! duplicated(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)) %&gt;%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#  replace(is.na(.), 0)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#NUTR2011CH &lt;- NUTR2011[ c(1,2,3,4) 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val="de-DE" w:eastAsia="en-GB"/>
        </w:rPr>
        <w:t>&gt; #NUTR2011 &lt;- NUTR2011[ -c(2,3,4) 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>&gt; #summary(NUTR2011CH)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FOOD2013$FI01_Enjera       &lt;- 1*(FOOD2013$hh_s5bq00==1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FOOD2013$FI02_OtherCereals &lt;- 1*(FOOD2013$hh_s5bq00==2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FOOD2013$FI03_Potatoes     &lt;- 1*(FOOD2013$hh_s5bq00==3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FOOD2013$FI04_Pasta        &lt;- 1*(FOOD2013$hh_s5bq00==4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FOOD2013$FI05_Sugar         &lt;- 1*(FOOD2013$hh_s5bq00==5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FOOD2013$FI06_PulsesandNuts &lt;- 1*(FOOD2013$hh_s5bq00==6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FOOD2013$FI07_Vegetables    &lt;- 1*(FOOD2013$hh_s5bq00==7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FOOD2013$FI08_Fruits        &lt;- 1*(FOOD2013$hh_s5bq00==8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FOOD2013$FI09_RedMeat &lt;- 1*(FOOD2013$hh_s5bq00==9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FOOD2013$FI10_Poultry &lt;- 1*(FOOD2013$hh_s5bq00==10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FOOD2013$FI11_Eggs    &lt;- 1*(FOOD2013$hh_s5bq00==11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FOOD2013$FI12_Fish    &lt;- 1*(FOOD2013$hh_s5bq00==12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FOOD2013$FI13_FatsandOils   &lt;- 1*(FOOD2013$hh_s5bq00==13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FOOD2013$FI14_DairyProducts &lt;- 1*(FOOD2013$hh_s5bq00==14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FOOD2013$FI15_Condiments    &lt;- 1*(FOOD2013$hh_s5bq00==15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FOOD2013$FI16_KochoandBula  &lt;- 1*(FOOD2013$hh_s5bq00==16 &amp; FOOD2013$hh_s5bq01==1)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aggregate(FI01_Enjera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NUTR2013a;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aggregate(FI02_OtherCereals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aggregate(FI03_Potatoes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aggregate(FI04_Pasta 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aggregate(FI05_Sugar  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lastRenderedPageBreak/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aggregate(FI06_PulsesandNuts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aggregate(FI07_Vegetables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aggregate(FI08_Fruits    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aggregate(FI09_RedMeat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aggregate(FI10_Poultry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aggregate(FI11_Eggs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aggregate(FI12_Fish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aggregate(FI13_FatsandOils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aggregate(FI14_DairyProducts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NUTR2013a &lt;- aggregate(FI15_Condiments  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lastRenderedPageBreak/>
        <w:t xml:space="preserve">&gt; NUTR2013a &lt;- aggregate(FI16_KochoandBula  ~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, FOOD2013, sum)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NUTR2013a &lt;- NUTR2013a[2:3777,]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left_join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(NUTR2013, NUTR2013a);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rm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(NUTR2013a)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Joining, by = "</w:t>
      </w:r>
      <w:proofErr w:type="spellStart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household_id</w:t>
      </w:r>
      <w:proofErr w:type="spellEnd"/>
      <w:r w:rsidRPr="00D11A95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"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NUTR2013$FVS16 &lt;-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rowSums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(NUTR2013[2:17])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#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of food group dummy variables and FVS and DDS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descriptive.table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(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vars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d(FI01_Enjera, FI02_OtherCereals, FI03_Potatoes, FI04_Pasta, FI05_Sugar, FI06_PulsesandNuts,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FI07_Vegetables, FI08_Fruits, FI09_RedMeat, FI10_Poultry, FI11_Eggs, FI12_Fish,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         FI13_FatsandOils, FI14_DairyProducts, FI15_Condiments, FI16_KochoandBula, FVS16),data= NUTR2013, 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+                   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func.names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= c("</w:t>
      </w:r>
      <w:proofErr w:type="spellStart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Mean","St</w:t>
      </w:r>
      <w:proofErr w:type="spellEnd"/>
      <w:r w:rsidRPr="00D11A95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. Deviation", "Min", "Max", "Valid N"))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$`strata: all cases `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Mean St. Deviation Min Max Valid N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0.45656780     0.4981760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FI02_OtherCereals  0.91631356     0.2769537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0.30879237     0.4620565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0.21345339     0.4097994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0.51774364     0.4997512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0.64221398     0.4794122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0.48066737     0.4996923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0.21689619     0.4121859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0.20815678     0.4060433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0.02966102     0.1696728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0.14618644     0.3533398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0.01694915     0.1290980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0.81461864     0.3886581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0.40413136     0.4907881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0.95153602     0.2147730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0.18458686     0.3880134   0   1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11A95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FVS16              6.50847458     2.3091943   0  15    3776</w:t>
      </w:r>
    </w:p>
    <w:p w:rsidR="00D11A95" w:rsidRPr="00D11A95" w:rsidRDefault="00D11A95" w:rsidP="00D11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</w:p>
    <w:p w:rsidR="00D11A95" w:rsidRDefault="00D11A95">
      <w:pP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br w:type="page"/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$`strata: all cases `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Mean St. Deviation Min Max Valid N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cereals            0.97404661     0.1590173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rootsandtubers</w:t>
      </w:r>
      <w:proofErr w:type="spellEnd"/>
      <w:r>
        <w:rPr>
          <w:rFonts w:ascii="Lucida Console" w:hAnsi="Lucida Console"/>
          <w:color w:val="000000"/>
        </w:rPr>
        <w:t xml:space="preserve">     0.44226695     0.4967215   0   1    3776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FI07_Vegetables    0.48066737     0.4996923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FI08_Fruits        0.21689619     0.4121859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meat               0.22537076     0.4178816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FI11_Eggs          0.14618644     0.3533398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FI12_Fish          0.01694915     0.1290980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FI06_PulsesandNuts 0.64221398     0.4794122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FI14_DairyProducts 0.40413136     0.4907881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FI13_FatsandOils   0.81461864     0.3886581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FI05_Sugar         0.51774364     0.4997512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FI15_Condiments    0.95153602     0.2147730   0   1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DDS12              5.83262712     1.9186240   0  12    3776</w:t>
      </w:r>
    </w:p>
    <w:p w:rsidR="00A66EC5" w:rsidRDefault="00A66EC5" w:rsidP="00A66E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FVS16              6.50847458     2.3091943   0  15    3776</w:t>
      </w:r>
    </w:p>
    <w:p w:rsidR="009B3A4D" w:rsidRDefault="009B3A4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E10EEB" w:rsidRDefault="009B3A4D" w:rsidP="00A6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2011 FCS</w:t>
      </w:r>
    </w:p>
    <w:p w:rsidR="009B3A4D" w:rsidRDefault="009B3A4D" w:rsidP="00A6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$`strata: all cases `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Mean St. Deviation Min Max       Skew Valid N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FI01_Enjera         2.26381781     3.0345255   0   7  0.7710340    3908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FI02_OtherCereals   5.43981600     2.4811187   0   7 -1.2593271    3913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FI03_Potatoes       0.98644501     1.8737514   0   7  2.0134472    3910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FI04_Pasta          0.45396419     1.2353220   0   7  3.4499071    3910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FI05_Sugar          2.54398977     3.1027403   0   7  0.5744818    3910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FI06_PulsesandNuts  3.01150013     2.9367255   0   7  0.2975159    3913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FI07_Vegetables     2.08842320     2.8049860   0   7  0.9006020    3913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FI08_Fruits         0.38778119     1.0974897   0   7  3.8055698    3912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FI09_RedMeat        0.72041912     1.4214378   0   7  2.1921773    3913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FI10_Poultry        0.06083845     0.3420278   0   7  9.1149095    3912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FI11_Eggs           0.31543967     0.9458285   0   7  3.9734516    3912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FI12_Fish           0.07312708     0.6054074   0   7  9.7768676    3911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FI13_FatsandOils    4.79095323     2.9564407   0   7 -0.7885203    3913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FI14_DairyProducts  2.08540015     2.8830343   0   7  0.8982158    3911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FI15_Condiments     6.35957066     1.9028745   0   7 -2.8539437    3913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FI16_KochoandBula   0.83204334     2.0286757   0   7  2.3327269    3876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FCS16w             48.06854630    20.8579458   0 154  0.5777287    3866</w:t>
      </w:r>
    </w:p>
    <w:p w:rsidR="009B3A4D" w:rsidRDefault="009B3A4D" w:rsidP="009B3A4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FCS16u             32.39317124    11.3370608   0  86  0.1752624    3866</w:t>
      </w:r>
    </w:p>
    <w:p w:rsidR="009B3A4D" w:rsidRDefault="009B3A4D" w:rsidP="00A6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 2.26381781     3.0345255   0   7  0.7710340    3908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FI02_OtherCereals   5.43981600     2.4811187   0   7 -1.2593271    3913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 0.98644501     1.8737514   0   7  2.0134472    3910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 0.45396419     1.2353220   0   7  3.4499071    3910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 2.54398977     3.1027403   0   7  0.5744818    3910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 3.01150013     2.9367255   0   7  0.2975159    3913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 2.08842320     2.8049860   0   7  0.9006020    3913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 0.38778119     1.0974897   0   7  3.8055698    3912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 0.72041912     1.4214378   0   7  2.1921773    3913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 0.06083845     0.3420278   0   7  9.1149095    3912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 0.31543967     0.9458285   0   7  3.9734516    3912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 0.07312708     0.6054074   0   7  9.7768676    3911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 4.79095323     2.9564407   0   7 -0.7885203    3913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 2.08540015     2.8830343   0   7  0.8982158    3911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 6.35957066     1.9028745   0   7 -2.8539437    3913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 0.83204334     2.0286757   0   7  2.3327269    3876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FCS16w             48.06854630    20.8579458   0 154  0.5777287    3866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lastRenderedPageBreak/>
        <w:t>FCS16u             32.39317124    11.3370608   0  86  0.1752624    3866</w:t>
      </w:r>
    </w:p>
    <w:p w:rsidR="00BE4B52" w:rsidRDefault="00BE4B52" w:rsidP="00A6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$`strata: all cases `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           Mean St. Deviation Min Max         Skew Valid N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FI01_Enjera         2.57033113     3.1323515   0   7  0.565635078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FI02_OtherCereals   5.58039735     2.3236617   0   7 -1.379692953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FI03_Potatoes       1.08185430     1.9458561   0   7  1.848366068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FI04_Pasta          0.54001060     1.2586787   0   7  2.898518205    3774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FI05_Sugar          3.00529801     3.1908012   0   7  0.281718931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FI06_PulsesandNuts  3.29358771     2.9459620   0   7  0.120669459    3774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FI07_Vegetables     2.35523179     2.8969510   0   7  0.708424587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FI08_Fruits         0.59390728     1.4033479   0   7  2.886828567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FI09_RedMeat        0.51125828     1.1701181   0   7  2.621842723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FI10_Poultry        0.04529801     0.3186709   0   7 11.244356284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FI11_Eggs           0.32529801     0.9450361   0   7  3.697327425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FI12_Fish           0.07205298     0.6173609   0   7  9.540574129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FI13_FatsandOils    5.21218543     2.7857157   0   7 -1.120106871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FI14_DairyProducts  2.08238411     2.8930494   0   7  0.903942700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FI15_Condiments     6.53430464     1.5996578   0   7 -3.530695163    3775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FI16_KochoandBula   0.90527992     2.0983757   0   7  2.164691808    3769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FCS16w             50.44597823    20.6728414   0 182  0.481823145    3767</w:t>
      </w:r>
    </w:p>
    <w:p w:rsidR="00BE4B52" w:rsidRPr="00BE4B52" w:rsidRDefault="00BE4B52" w:rsidP="00BE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BE4B52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FCS16u             34.71276878    10.9568896   0  91 -0.003111713    3767</w:t>
      </w:r>
    </w:p>
    <w:p w:rsidR="008C6F27" w:rsidRDefault="008C6F27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BE4B52" w:rsidRDefault="008C6F27" w:rsidP="00A66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lastRenderedPageBreak/>
        <w:t>CSI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use D:\Analyses\CIMMYT\NutritionETH\SurveyData\2011\Data\sect7_hh_w1.dta 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>. sum hh_s7q01 hh_s7q02_a hh_s7q02_b hh_s7q02_c hh_s7q02_d hh_s7q02_e hh_s7q02_f hh_s7q02_g hh_s7q02_h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  Variable |       </w:t>
      </w:r>
      <w:proofErr w:type="spellStart"/>
      <w:r w:rsidRPr="008C6F27">
        <w:rPr>
          <w:rFonts w:ascii="Courier New" w:hAnsi="Courier New" w:cs="Courier New"/>
          <w:sz w:val="16"/>
          <w:szCs w:val="16"/>
        </w:rPr>
        <w:t>Obs</w:t>
      </w:r>
      <w:proofErr w:type="spellEnd"/>
      <w:r w:rsidRPr="008C6F27">
        <w:rPr>
          <w:rFonts w:ascii="Courier New" w:hAnsi="Courier New" w:cs="Courier New"/>
          <w:sz w:val="16"/>
          <w:szCs w:val="16"/>
        </w:rPr>
        <w:t xml:space="preserve">        Mean    Std. Dev.       Min        Max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>-------------+--------------------------------------------------------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  hh_s7q01 |      3912    1.828476    .3783679          0          2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hh_s7q02_a |      3728    .8162554    1.755908          0          7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hh_s7q02_b |      3720    .7793011    1.673529          0          7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hh_s7q02_c |      3716    .6493541     1.53085          0          7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hh_s7q02_d |      3708    .5666127    1.397187          0          7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>-------------+--------------------------------------------------------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hh_s7q02_e |      3684    .3189468    1.116392          0          7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hh_s7q02_f |      3663    .1880972    .7937841          0          7</w:t>
      </w:r>
    </w:p>
    <w:p w:rsidR="008C6F27" w:rsidRP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hh_s7q02_g |      3655    .0834473    .4642527          0          7</w:t>
      </w:r>
    </w:p>
    <w:p w:rsidR="008C6F27" w:rsidRDefault="008C6F27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8C6F27">
        <w:rPr>
          <w:rFonts w:ascii="Courier New" w:hAnsi="Courier New" w:cs="Courier New"/>
          <w:sz w:val="16"/>
          <w:szCs w:val="16"/>
        </w:rPr>
        <w:t xml:space="preserve">  hh_s7q02_h |      3649    .0591943    .3485614          0          5</w:t>
      </w: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. use D:\Analyses\CIMMYT\NutritionETH\SurveyData\2013\Data\Household\sect7_hh_w2.dta 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>. sum hh_s7q01 hh_s7q02_a hh_s7q02_b hh_s7q02_c hh_s7q02_d hh_s7q02_e hh_s7q02_f hh_s7q02_g hh_s7q02_h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  Variable |       </w:t>
      </w:r>
      <w:proofErr w:type="spellStart"/>
      <w:r w:rsidRPr="00166F16">
        <w:rPr>
          <w:rFonts w:ascii="Courier New" w:hAnsi="Courier New" w:cs="Courier New"/>
          <w:sz w:val="16"/>
          <w:szCs w:val="16"/>
        </w:rPr>
        <w:t>Obs</w:t>
      </w:r>
      <w:proofErr w:type="spellEnd"/>
      <w:r w:rsidRPr="00166F16">
        <w:rPr>
          <w:rFonts w:ascii="Courier New" w:hAnsi="Courier New" w:cs="Courier New"/>
          <w:sz w:val="16"/>
          <w:szCs w:val="16"/>
        </w:rPr>
        <w:t xml:space="preserve">        Mean    Std. Dev.       Min        Max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>-------------+--------------------------------------------------------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  hh_s7q01 |      5260    1.843536    .3669743          0          5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hh_s7q02_a |      5244    .6540809    1.593575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hh_s7q02_b |      5244    .5101068     1.36511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hh_s7q02_c |      5242    .3975582    1.242684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hh_s7q02_d |      5240    .3843511    1.201253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>-------------+--------------------------------------------------------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hh_s7q02_e |      5244    .2185355     .961351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hh_s7q02_f |      5239    .1290323     .745199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hh_s7q02_g |      5235    .0634193     .494321          0          7</w:t>
      </w:r>
    </w:p>
    <w:p w:rsidR="00166F16" w:rsidRPr="00166F16" w:rsidRDefault="00166F16" w:rsidP="00166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 w:rsidRPr="00166F16">
        <w:rPr>
          <w:rFonts w:ascii="Courier New" w:hAnsi="Courier New" w:cs="Courier New"/>
          <w:sz w:val="16"/>
          <w:szCs w:val="16"/>
        </w:rPr>
        <w:t xml:space="preserve">  hh_s7q02_h |      5238    .0202367    .2157866          0          7</w:t>
      </w: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2011</w:t>
      </w: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lastRenderedPageBreak/>
        <w:drawing>
          <wp:inline distT="0" distB="0" distL="0" distR="0">
            <wp:extent cx="8714342" cy="390304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4157" cy="39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2013</w:t>
      </w: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  <w:lang w:eastAsia="en-GB"/>
        </w:rPr>
        <w:lastRenderedPageBreak/>
        <w:drawing>
          <wp:inline distT="0" distB="0" distL="0" distR="0">
            <wp:extent cx="8892540" cy="29914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99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F16" w:rsidRDefault="00166F16" w:rsidP="008C6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1"/>
        <w:gridCol w:w="8047"/>
        <w:gridCol w:w="4222"/>
      </w:tblGrid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Question 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Item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Weight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22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</w:t>
            </w:r>
          </w:p>
        </w:tc>
        <w:tc>
          <w:tcPr>
            <w:tcW w:w="8047" w:type="dxa"/>
          </w:tcPr>
          <w:p w:rsidR="008A2004" w:rsidRPr="008A2004" w:rsidRDefault="008A2004" w:rsidP="00822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Rely on less preferred foods</w:t>
            </w:r>
          </w:p>
        </w:tc>
        <w:tc>
          <w:tcPr>
            <w:tcW w:w="4222" w:type="dxa"/>
          </w:tcPr>
          <w:p w:rsidR="008A2004" w:rsidRPr="008A2004" w:rsidRDefault="008A2004" w:rsidP="008223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Limit the variety of foods eaten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Limit portion size at meal times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Reduce number of meals eaten in a day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Restrict consumption by adults for small children to eat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Borrow food, or rely on help from a friend or relative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Have no food of any kind in your household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</w:t>
            </w:r>
          </w:p>
        </w:tc>
      </w:tr>
      <w:tr w:rsidR="008A2004" w:rsidRPr="008A2004" w:rsidTr="00BF787F">
        <w:tc>
          <w:tcPr>
            <w:tcW w:w="1231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</w:t>
            </w:r>
          </w:p>
        </w:tc>
        <w:tc>
          <w:tcPr>
            <w:tcW w:w="8047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 w:rsidRPr="008A2004">
              <w:rPr>
                <w:rFonts w:ascii="Courier New" w:hAnsi="Courier New" w:cs="Courier New"/>
                <w:sz w:val="16"/>
                <w:szCs w:val="16"/>
              </w:rPr>
              <w:t>Go a whole day and night without eating anything</w:t>
            </w:r>
          </w:p>
        </w:tc>
        <w:tc>
          <w:tcPr>
            <w:tcW w:w="4222" w:type="dxa"/>
          </w:tcPr>
          <w:p w:rsidR="008A2004" w:rsidRPr="008A2004" w:rsidRDefault="008A2004" w:rsidP="008A200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</w:tbl>
    <w:p w:rsidR="000A3668" w:rsidRDefault="000A3668" w:rsidP="000A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0A3668" w:rsidRDefault="000A3668" w:rsidP="000A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2011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$`strata: all cases `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Mean St. Deviation Min Max     Skew Valid N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hh_s7q02_a 0.81625536     1.7559080   0   7 2.420762    3728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hh_s7q02_b 0.77930108     1.6735294   0   7 2.390528    3720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hh_s7q02_c 0.64935414     1.5308500   0   7 2.761104    3716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hh_s7q02_d 0.56661273     1.3971865   0   7 2.969666    3708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hh_s7q02_e 0.31894680     1.1163920   0   7 4.328494    3684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hh_s7q02_f 0.18809719     0.7937841   0   7 5.607286    3663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hh_s7q02_g 0.08344733     0.4642527   0   7 7.415327    3655</w:t>
      </w:r>
    </w:p>
    <w:p w:rsidR="000A3668" w:rsidRDefault="000A3668" w:rsidP="000A36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hh_s7q02_h 0.05919430     0.3485614   0   5 6.557763    3649</w:t>
      </w:r>
    </w:p>
    <w:p w:rsidR="000A3668" w:rsidRDefault="000A3668" w:rsidP="000A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</w:p>
    <w:p w:rsidR="008A2004" w:rsidRDefault="008A2004" w:rsidP="000A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2013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$`strata: all cases `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Mean St. Deviation Min Max      Skew Valid N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hh_s7q02_a 0.65408085     1.5935751   0   7  2.749056    5244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hh_s7q02_b 0.51010679     1.3651101   0   7  3.161782    5244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hh_s7q02_c 0.39755818     1.2426843   0   7  3.833542    5242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hh_s7q02_d 0.38435115     1.2012525   0   7  3.824396    5240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hh_s7q02_e 0.21853547     0.9613510   0   7  5.268004    5244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hh_s7q02_f 0.12903226     0.7451990   0   7  7.324559    5239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hh_s7q02_g 0.06341929     0.4943210   0   7 10.800133    5235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hh_s7q02_h 0.02023673     0.2157866   0   7 14.964719    5238</w:t>
      </w:r>
    </w:p>
    <w:p w:rsidR="008A2004" w:rsidRDefault="008A2004" w:rsidP="008A20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CSI        2.92853037     7.0797129   0  91  3.819496    5219</w:t>
      </w:r>
    </w:p>
    <w:p w:rsidR="008A2004" w:rsidRPr="000A3668" w:rsidRDefault="008A2004" w:rsidP="000A36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sectPr w:rsidR="008A2004" w:rsidRPr="000A3668" w:rsidSect="00C97D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30B" w:rsidRDefault="00AF130B" w:rsidP="00166F16">
      <w:pPr>
        <w:spacing w:after="0" w:line="240" w:lineRule="auto"/>
      </w:pPr>
      <w:r>
        <w:separator/>
      </w:r>
    </w:p>
  </w:endnote>
  <w:endnote w:type="continuationSeparator" w:id="0">
    <w:p w:rsidR="00AF130B" w:rsidRDefault="00AF130B" w:rsidP="0016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30B" w:rsidRDefault="00AF130B" w:rsidP="00166F16">
      <w:pPr>
        <w:spacing w:after="0" w:line="240" w:lineRule="auto"/>
      </w:pPr>
      <w:r>
        <w:separator/>
      </w:r>
    </w:p>
  </w:footnote>
  <w:footnote w:type="continuationSeparator" w:id="0">
    <w:p w:rsidR="00AF130B" w:rsidRDefault="00AF130B" w:rsidP="00166F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24B42"/>
    <w:multiLevelType w:val="hybridMultilevel"/>
    <w:tmpl w:val="E690C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78"/>
    <w:rsid w:val="000A3668"/>
    <w:rsid w:val="001147C1"/>
    <w:rsid w:val="0014703B"/>
    <w:rsid w:val="00166F16"/>
    <w:rsid w:val="00227933"/>
    <w:rsid w:val="00296560"/>
    <w:rsid w:val="002A0B26"/>
    <w:rsid w:val="00323A98"/>
    <w:rsid w:val="004E3562"/>
    <w:rsid w:val="007B760F"/>
    <w:rsid w:val="008A2004"/>
    <w:rsid w:val="008C6F27"/>
    <w:rsid w:val="00984A8F"/>
    <w:rsid w:val="009B3A4D"/>
    <w:rsid w:val="00A66EC5"/>
    <w:rsid w:val="00A90630"/>
    <w:rsid w:val="00A9082E"/>
    <w:rsid w:val="00AF130B"/>
    <w:rsid w:val="00B978F8"/>
    <w:rsid w:val="00BE4B52"/>
    <w:rsid w:val="00BE7435"/>
    <w:rsid w:val="00BF787F"/>
    <w:rsid w:val="00C61CF2"/>
    <w:rsid w:val="00C97D78"/>
    <w:rsid w:val="00D11A95"/>
    <w:rsid w:val="00DB57D4"/>
    <w:rsid w:val="00E10EEB"/>
    <w:rsid w:val="00E21C7B"/>
    <w:rsid w:val="00E674CF"/>
    <w:rsid w:val="00E8081C"/>
    <w:rsid w:val="00EC3A1F"/>
    <w:rsid w:val="00E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EE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16"/>
  </w:style>
  <w:style w:type="paragraph" w:styleId="Footer">
    <w:name w:val="footer"/>
    <w:basedOn w:val="Normal"/>
    <w:link w:val="FooterChar"/>
    <w:uiPriority w:val="99"/>
    <w:unhideWhenUsed/>
    <w:rsid w:val="0016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16"/>
  </w:style>
  <w:style w:type="paragraph" w:styleId="ListParagraph">
    <w:name w:val="List Paragraph"/>
    <w:basedOn w:val="Normal"/>
    <w:uiPriority w:val="34"/>
    <w:qFormat/>
    <w:rsid w:val="00166F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EEB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16"/>
  </w:style>
  <w:style w:type="paragraph" w:styleId="Footer">
    <w:name w:val="footer"/>
    <w:basedOn w:val="Normal"/>
    <w:link w:val="FooterChar"/>
    <w:uiPriority w:val="99"/>
    <w:unhideWhenUsed/>
    <w:rsid w:val="00166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16"/>
  </w:style>
  <w:style w:type="paragraph" w:styleId="ListParagraph">
    <w:name w:val="List Paragraph"/>
    <w:basedOn w:val="Normal"/>
    <w:uiPriority w:val="34"/>
    <w:qFormat/>
    <w:rsid w:val="0016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D07379C6.dotm</Template>
  <TotalTime>811</TotalTime>
  <Pages>29</Pages>
  <Words>8676</Words>
  <Characters>49456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58016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Linderhof, Vincent</dc:creator>
  <cp:keywords/>
  <dc:description/>
  <cp:lastModifiedBy>Linderhof, Vincent</cp:lastModifiedBy>
  <cp:revision>7</cp:revision>
  <dcterms:created xsi:type="dcterms:W3CDTF">2016-09-08T06:31:00Z</dcterms:created>
  <dcterms:modified xsi:type="dcterms:W3CDTF">2016-09-13T13:28:00Z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id="NXdgqcOD"/&gt;&lt;style id="http://www.zotero.org/styles/chicago-author-date" locale="en-GB" hasBibliography="1" bibliographyStyleHasBeenSet="0"/&gt;&lt;prefs&gt;&lt;pref name="fieldType" value="Field"/&gt;&lt;pref n</vt:lpwstr>
  </property>
  <property fmtid="{D5CDD505-2E9C-101B-9397-08002B2CF9AE}" pid="3" name="ZOTERO_PREF_2">
    <vt:lpwstr>ame="storeReferences" value="true"/&gt;&lt;pref name="automaticJournalAbbreviations" value="true"/&gt;&lt;pref name="noteType" value=""/&gt;&lt;/prefs&gt;&lt;/data&gt;</vt:lpwstr>
  </property>
</Properties>
</file>